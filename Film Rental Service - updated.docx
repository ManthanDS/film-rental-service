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43A" w14:textId="59368A4C" w:rsidR="001273C1" w:rsidRPr="00EE524F" w:rsidRDefault="001273C1" w:rsidP="00EE524F"/>
    <w:p w14:paraId="55FEEBB8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712688A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050" cy="1397000"/>
                <wp:effectExtent l="0" t="0" r="635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Content>
                              <w:p w14:paraId="16952D6A" w14:textId="62BB8571" w:rsidR="00EE524F" w:rsidRDefault="0000673D" w:rsidP="00EE524F">
                                <w:pPr>
                                  <w:pStyle w:val="Title"/>
                                  <w:jc w:val="center"/>
                                </w:pPr>
                                <w:r>
                                  <w:t>Film Rental Store</w:t>
                                </w:r>
                              </w:p>
                              <w:p w14:paraId="73FBE610" w14:textId="77777777" w:rsidR="00EE524F" w:rsidRDefault="00000000" w:rsidP="00EE524F"/>
                            </w:sdtContent>
                          </w:sdt>
                          <w:p w14:paraId="056157CC" w14:textId="77777777" w:rsidR="00EE524F" w:rsidRDefault="00EE524F" w:rsidP="00EE5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57C7" id="Rectangle 68" o:spid="_x0000_s1026" alt="&quot;&quot;" style="position:absolute;margin-left:560.3pt;margin-top:0;width:611.5pt;height:11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" fillcolor="#4472c4 [3204]" stroked="f" strokeweight="1pt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Content>
                        <w:p w14:paraId="16952D6A" w14:textId="62BB8571" w:rsidR="00EE524F" w:rsidRDefault="0000673D" w:rsidP="00EE524F">
                          <w:pPr>
                            <w:pStyle w:val="Title"/>
                            <w:jc w:val="center"/>
                          </w:pPr>
                          <w:r>
                            <w:t>Film Rental Store</w:t>
                          </w:r>
                        </w:p>
                        <w:p w14:paraId="73FBE610" w14:textId="77777777" w:rsidR="00EE524F" w:rsidRDefault="00000000" w:rsidP="00EE524F"/>
                      </w:sdtContent>
                    </w:sdt>
                    <w:p w14:paraId="056157CC" w14:textId="77777777" w:rsidR="00EE524F" w:rsidRDefault="00EE524F" w:rsidP="00EE524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75C85F5" w14:textId="7E2508A5" w:rsidR="001273C1" w:rsidRPr="005140CB" w:rsidRDefault="002C2A52" w:rsidP="00DD1EA5">
      <w:pPr>
        <w:pStyle w:val="Subtitle"/>
      </w:pPr>
      <w:r>
        <w:t>To be developed</w:t>
      </w:r>
    </w:p>
    <w:p w14:paraId="7CD0D54C" w14:textId="2285C927" w:rsidR="000B39AE" w:rsidRDefault="0048031C">
      <w:pPr>
        <w:rPr>
          <w:b/>
          <w:bCs/>
        </w:rPr>
      </w:pPr>
      <w:r>
        <w:rPr>
          <w:b/>
          <w:bCs/>
        </w:rPr>
        <w:t xml:space="preserve">Schema </w:t>
      </w:r>
      <w:r w:rsidR="000B39AE">
        <w:rPr>
          <w:b/>
          <w:bCs/>
        </w:rPr>
        <w:t>Location:</w:t>
      </w:r>
      <w:r>
        <w:rPr>
          <w:b/>
          <w:bCs/>
        </w:rPr>
        <w:t xml:space="preserve"> </w:t>
      </w:r>
      <w:hyperlink r:id="rId10" w:history="1">
        <w:r w:rsidR="000B39AE" w:rsidRPr="009229AC">
          <w:rPr>
            <w:rStyle w:val="Hyperlink"/>
            <w:b/>
            <w:bCs/>
          </w:rPr>
          <w:t>https://www.jooq.org/sakila</w:t>
        </w:r>
      </w:hyperlink>
    </w:p>
    <w:p w14:paraId="46505D05" w14:textId="32478547" w:rsidR="00A2705A" w:rsidRDefault="0048031C">
      <w:pPr>
        <w:rPr>
          <w:b/>
          <w:bCs/>
        </w:rPr>
      </w:pPr>
      <w:r>
        <w:rPr>
          <w:b/>
          <w:bCs/>
        </w:rPr>
        <w:t xml:space="preserve"> </w:t>
      </w:r>
    </w:p>
    <w:p w14:paraId="7A669E5E" w14:textId="40193869" w:rsidR="00F54DA3" w:rsidRPr="005A787E" w:rsidRDefault="00705F7D">
      <w:pPr>
        <w:rPr>
          <w:b/>
          <w:bCs/>
        </w:rPr>
      </w:pPr>
      <w:r w:rsidRPr="005A787E">
        <w:rPr>
          <w:b/>
          <w:bCs/>
        </w:rPr>
        <w:t>Step1:</w:t>
      </w:r>
      <w:r w:rsidR="00231D6B" w:rsidRPr="005A787E">
        <w:rPr>
          <w:b/>
          <w:bCs/>
        </w:rPr>
        <w:t xml:space="preserve"> </w:t>
      </w:r>
    </w:p>
    <w:p w14:paraId="7B10EF43" w14:textId="683C2624" w:rsidR="00231D6B" w:rsidRDefault="00231D6B" w:rsidP="00231D6B">
      <w:pPr>
        <w:pStyle w:val="ListParagraph"/>
        <w:numPr>
          <w:ilvl w:val="0"/>
          <w:numId w:val="15"/>
        </w:numPr>
      </w:pPr>
      <w:r>
        <w:t>All Rest API request and response format must be in JSON.</w:t>
      </w:r>
    </w:p>
    <w:p w14:paraId="55E29F0B" w14:textId="2252F49B" w:rsidR="00231D6B" w:rsidRDefault="00231D6B" w:rsidP="00231D6B">
      <w:pPr>
        <w:pStyle w:val="ListParagraph"/>
        <w:numPr>
          <w:ilvl w:val="0"/>
          <w:numId w:val="15"/>
        </w:numPr>
      </w:pPr>
      <w:r>
        <w:t>200, 201, 400, 404, 401, 500, 505 – use appropriate http status code in your response</w:t>
      </w:r>
      <w:r w:rsidR="004553F8">
        <w:t xml:space="preserve"> object</w:t>
      </w:r>
      <w:r>
        <w:t>.</w:t>
      </w:r>
    </w:p>
    <w:p w14:paraId="3AECE422" w14:textId="111BD5FF" w:rsidR="00DE644F" w:rsidRDefault="00DE644F" w:rsidP="00231D6B">
      <w:pPr>
        <w:pStyle w:val="ListParagraph"/>
        <w:numPr>
          <w:ilvl w:val="0"/>
          <w:numId w:val="15"/>
        </w:numPr>
      </w:pPr>
      <w:r>
        <w:t>Handle the Rest exception</w:t>
      </w:r>
      <w:r w:rsidR="00C045EC">
        <w:t>s</w:t>
      </w:r>
      <w:r>
        <w:t xml:space="preserve"> </w:t>
      </w:r>
      <w:r w:rsidR="00C045EC">
        <w:t>globally using Rest exception handler for all endpoints</w:t>
      </w:r>
      <w:r>
        <w:t>.</w:t>
      </w:r>
      <w:r w:rsidR="00C045EC">
        <w:t xml:space="preserve"> </w:t>
      </w:r>
    </w:p>
    <w:p w14:paraId="30914B19" w14:textId="1E926970" w:rsidR="00651BEA" w:rsidRDefault="00651BEA" w:rsidP="00231D6B">
      <w:pPr>
        <w:pStyle w:val="ListParagraph"/>
        <w:numPr>
          <w:ilvl w:val="0"/>
          <w:numId w:val="15"/>
        </w:numPr>
      </w:pPr>
      <w:r>
        <w:t>Sample Error Responses are shown in below table, participants to identify error paths for all the Endpoints.</w:t>
      </w:r>
    </w:p>
    <w:p w14:paraId="2821A2D0" w14:textId="11B22F3D" w:rsidR="00C045EC" w:rsidRDefault="00ED0137" w:rsidP="00231D6B">
      <w:pPr>
        <w:pStyle w:val="ListParagraph"/>
        <w:numPr>
          <w:ilvl w:val="0"/>
          <w:numId w:val="15"/>
        </w:numPr>
      </w:pPr>
      <w:r>
        <w:t xml:space="preserve">Test your Rest </w:t>
      </w:r>
      <w:proofErr w:type="spellStart"/>
      <w:r>
        <w:t>Api</w:t>
      </w:r>
      <w:proofErr w:type="spellEnd"/>
      <w:r>
        <w:t xml:space="preserve"> using Junit</w:t>
      </w:r>
      <w:r w:rsidR="00F17DDE">
        <w:t xml:space="preserve"> and Mockito</w:t>
      </w:r>
      <w:r>
        <w:t>.</w:t>
      </w:r>
    </w:p>
    <w:p w14:paraId="5B6D9CD1" w14:textId="0829B1B2" w:rsidR="00691A91" w:rsidRDefault="00FE2FF6" w:rsidP="00231D6B">
      <w:pPr>
        <w:pStyle w:val="ListParagraph"/>
        <w:numPr>
          <w:ilvl w:val="0"/>
          <w:numId w:val="15"/>
        </w:numPr>
      </w:pPr>
      <w:r>
        <w:t>Participants should not alter database schema under any circumstances</w:t>
      </w:r>
      <w:r w:rsidR="00F33A60">
        <w:t xml:space="preserve"> except wherever changes are mentioned explicitly.</w:t>
      </w:r>
    </w:p>
    <w:p w14:paraId="5237B988" w14:textId="2C823721" w:rsidR="00F82A50" w:rsidRDefault="00F82A50" w:rsidP="00231D6B">
      <w:pPr>
        <w:pStyle w:val="ListParagraph"/>
        <w:numPr>
          <w:ilvl w:val="0"/>
          <w:numId w:val="15"/>
        </w:numPr>
      </w:pPr>
      <w:r>
        <w:t xml:space="preserve">All GET </w:t>
      </w:r>
      <w:r w:rsidR="00BD501B">
        <w:t xml:space="preserve">and POST </w:t>
      </w:r>
      <w:r>
        <w:t xml:space="preserve">requests </w:t>
      </w:r>
      <w:r w:rsidR="009C50CF">
        <w:t>for</w:t>
      </w:r>
      <w:r>
        <w:t xml:space="preserve"> customer are secured</w:t>
      </w:r>
    </w:p>
    <w:p w14:paraId="11032480" w14:textId="3BA3400F" w:rsidR="00F33A60" w:rsidRDefault="00F33A60" w:rsidP="00231D6B">
      <w:pPr>
        <w:pStyle w:val="ListParagraph"/>
        <w:numPr>
          <w:ilvl w:val="0"/>
          <w:numId w:val="15"/>
        </w:numPr>
      </w:pPr>
      <w:r>
        <w:t xml:space="preserve">Alter Picture column of Staff to </w:t>
      </w:r>
      <w:r w:rsidR="00EE6683">
        <w:t>URL</w:t>
      </w:r>
    </w:p>
    <w:p w14:paraId="032ABCA5" w14:textId="5E48CB84" w:rsidR="00423CAC" w:rsidRDefault="00423CAC" w:rsidP="00231D6B">
      <w:pPr>
        <w:pStyle w:val="ListParagraph"/>
        <w:numPr>
          <w:ilvl w:val="0"/>
          <w:numId w:val="15"/>
        </w:numPr>
      </w:pPr>
      <w:r>
        <w:t xml:space="preserve">Remove username &amp; password columns of Staff table instead use </w:t>
      </w:r>
      <w:r w:rsidR="005F41C8">
        <w:t>separate table for security</w:t>
      </w:r>
    </w:p>
    <w:p w14:paraId="6DCF6054" w14:textId="3AF90C26" w:rsidR="00705F7D" w:rsidRDefault="00705F7D" w:rsidP="009D70BA"/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2735"/>
        <w:gridCol w:w="1343"/>
        <w:gridCol w:w="1176"/>
        <w:gridCol w:w="1146"/>
        <w:gridCol w:w="3575"/>
      </w:tblGrid>
      <w:tr w:rsidR="00C52C5A" w14:paraId="50DD44B9" w14:textId="1127C239" w:rsidTr="00476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4E0A97B8" w14:textId="77777777" w:rsidR="00C93714" w:rsidRPr="00705F7D" w:rsidRDefault="00C93714" w:rsidP="004B4251">
            <w:r>
              <w:t>Endpoints</w:t>
            </w:r>
          </w:p>
        </w:tc>
        <w:tc>
          <w:tcPr>
            <w:tcW w:w="1343" w:type="dxa"/>
          </w:tcPr>
          <w:p w14:paraId="076B5A92" w14:textId="77777777" w:rsidR="00C93714" w:rsidRPr="00705F7D" w:rsidRDefault="00C93714" w:rsidP="004B4251">
            <w:r>
              <w:t>HTTP Verb/Method</w:t>
            </w:r>
          </w:p>
        </w:tc>
        <w:tc>
          <w:tcPr>
            <w:tcW w:w="1176" w:type="dxa"/>
          </w:tcPr>
          <w:p w14:paraId="3C7E35A8" w14:textId="7BE61DD2" w:rsidR="00C93714" w:rsidRDefault="00C93714" w:rsidP="004B4251">
            <w:r>
              <w:t>Description</w:t>
            </w:r>
          </w:p>
        </w:tc>
        <w:tc>
          <w:tcPr>
            <w:tcW w:w="2566" w:type="dxa"/>
          </w:tcPr>
          <w:p w14:paraId="56935485" w14:textId="4589BF63" w:rsidR="00C93714" w:rsidRDefault="00C93714" w:rsidP="004B4251">
            <w:r>
              <w:t>Success Response</w:t>
            </w:r>
          </w:p>
        </w:tc>
        <w:tc>
          <w:tcPr>
            <w:tcW w:w="2155" w:type="dxa"/>
          </w:tcPr>
          <w:p w14:paraId="3D52CBBD" w14:textId="31E7B7B6" w:rsidR="00C93714" w:rsidRDefault="00C93714" w:rsidP="004B4251">
            <w:r>
              <w:t>Error Response</w:t>
            </w:r>
          </w:p>
        </w:tc>
      </w:tr>
      <w:tr w:rsidR="00C224D4" w14:paraId="69E35F42" w14:textId="083A5172" w:rsidTr="00476235">
        <w:trPr>
          <w:trHeight w:val="89"/>
        </w:trPr>
        <w:tc>
          <w:tcPr>
            <w:tcW w:w="0" w:type="auto"/>
          </w:tcPr>
          <w:p w14:paraId="53A24D1D" w14:textId="25F58C5A" w:rsidR="00C93714" w:rsidRPr="00705F7D" w:rsidRDefault="00C93714" w:rsidP="004B4251">
            <w:r>
              <w:t>/</w:t>
            </w:r>
            <w:proofErr w:type="spellStart"/>
            <w:r>
              <w:t>api</w:t>
            </w:r>
            <w:proofErr w:type="spellEnd"/>
            <w:r>
              <w:t>/actors/post</w:t>
            </w:r>
          </w:p>
        </w:tc>
        <w:tc>
          <w:tcPr>
            <w:tcW w:w="1343" w:type="dxa"/>
          </w:tcPr>
          <w:p w14:paraId="14753E8F" w14:textId="77777777" w:rsidR="00C93714" w:rsidRPr="00705F7D" w:rsidRDefault="00C93714" w:rsidP="004B4251">
            <w:r>
              <w:t>POST</w:t>
            </w:r>
          </w:p>
        </w:tc>
        <w:tc>
          <w:tcPr>
            <w:tcW w:w="1176" w:type="dxa"/>
          </w:tcPr>
          <w:p w14:paraId="70EDB270" w14:textId="7B8ABEAC" w:rsidR="00C93714" w:rsidRDefault="00C93714" w:rsidP="004B4251">
            <w:r>
              <w:t>Add new Actor object in DB</w:t>
            </w:r>
          </w:p>
        </w:tc>
        <w:tc>
          <w:tcPr>
            <w:tcW w:w="2566" w:type="dxa"/>
          </w:tcPr>
          <w:p w14:paraId="19EA1CA0" w14:textId="0CF2A8E3" w:rsidR="00C93714" w:rsidRDefault="00C93714" w:rsidP="004B4251">
            <w:r>
              <w:t xml:space="preserve">String: </w:t>
            </w:r>
            <w:r w:rsidR="00DB7E03">
              <w:t>Record Created Successfully</w:t>
            </w:r>
          </w:p>
        </w:tc>
        <w:tc>
          <w:tcPr>
            <w:tcW w:w="2155" w:type="dxa"/>
          </w:tcPr>
          <w:p w14:paraId="40532961" w14:textId="4B12568E" w:rsidR="00C93714" w:rsidRPr="004C03AB" w:rsidRDefault="00576150" w:rsidP="004B4251"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{"timeStamp":"</w:t>
            </w:r>
            <w:r w:rsidRPr="004C03AB">
              <w:rPr>
                <w:rStyle w:val="s"/>
                <w:color w:val="0B7500"/>
              </w:rPr>
              <w:t>2023-06-08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",</w:t>
            </w:r>
            <w:r w:rsidR="00476235"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 xml:space="preserve"> 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"message":</w:t>
            </w:r>
            <w:r w:rsidR="00F51989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 xml:space="preserve"> 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</w:t>
            </w:r>
            <w:r w:rsidRPr="004C03AB">
              <w:rPr>
                <w:rStyle w:val="s"/>
                <w:color w:val="0B7500"/>
              </w:rPr>
              <w:t>Validation failed …”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}</w:t>
            </w:r>
          </w:p>
        </w:tc>
      </w:tr>
      <w:tr w:rsidR="00C224D4" w:rsidRPr="00705F7D" w14:paraId="7F6EBC5C" w14:textId="0E0B1732" w:rsidTr="00476235">
        <w:trPr>
          <w:trHeight w:val="177"/>
        </w:trPr>
        <w:tc>
          <w:tcPr>
            <w:tcW w:w="0" w:type="auto"/>
          </w:tcPr>
          <w:p w14:paraId="52CA4875" w14:textId="057FA2BE" w:rsidR="00C93714" w:rsidRPr="00705F7D" w:rsidRDefault="00C93714" w:rsidP="004B4251">
            <w:r>
              <w:t>/</w:t>
            </w:r>
            <w:proofErr w:type="spellStart"/>
            <w:r>
              <w:t>api</w:t>
            </w:r>
            <w:proofErr w:type="spellEnd"/>
            <w:r>
              <w:t>/actors/</w:t>
            </w:r>
            <w:proofErr w:type="spellStart"/>
            <w:r>
              <w:t>last</w:t>
            </w:r>
            <w:r w:rsidR="004C20E5">
              <w:t>n</w:t>
            </w:r>
            <w:r>
              <w:t>ame</w:t>
            </w:r>
            <w:proofErr w:type="spellEnd"/>
            <w:r>
              <w:t>/{ln}</w:t>
            </w:r>
          </w:p>
        </w:tc>
        <w:tc>
          <w:tcPr>
            <w:tcW w:w="1343" w:type="dxa"/>
          </w:tcPr>
          <w:p w14:paraId="354A9668" w14:textId="75223E0A" w:rsidR="00C93714" w:rsidRPr="00705F7D" w:rsidRDefault="00C93714" w:rsidP="004B4251">
            <w:r>
              <w:t>GET</w:t>
            </w:r>
          </w:p>
        </w:tc>
        <w:tc>
          <w:tcPr>
            <w:tcW w:w="1176" w:type="dxa"/>
          </w:tcPr>
          <w:p w14:paraId="0978EED3" w14:textId="2228935A" w:rsidR="00C93714" w:rsidRPr="00705F7D" w:rsidRDefault="00C93714" w:rsidP="004B4251">
            <w:r>
              <w:t>Search Actors by Last Name</w:t>
            </w:r>
          </w:p>
        </w:tc>
        <w:tc>
          <w:tcPr>
            <w:tcW w:w="2566" w:type="dxa"/>
          </w:tcPr>
          <w:p w14:paraId="7ABEE0BB" w14:textId="50B203C6" w:rsidR="00C93714" w:rsidRDefault="009E1BDF" w:rsidP="004B4251">
            <w:r>
              <w:t>Collection of Actor</w:t>
            </w:r>
            <w:r w:rsidR="00010E57">
              <w:t>s</w:t>
            </w:r>
          </w:p>
        </w:tc>
        <w:tc>
          <w:tcPr>
            <w:tcW w:w="2155" w:type="dxa"/>
          </w:tcPr>
          <w:p w14:paraId="5A858B4A" w14:textId="74C33AB1" w:rsidR="00C93714" w:rsidRPr="004C03AB" w:rsidRDefault="00C93714" w:rsidP="004B4251"/>
        </w:tc>
      </w:tr>
      <w:tr w:rsidR="00C224D4" w:rsidRPr="00705F7D" w14:paraId="468D4D9A" w14:textId="50777727" w:rsidTr="00476235">
        <w:trPr>
          <w:trHeight w:val="177"/>
        </w:trPr>
        <w:tc>
          <w:tcPr>
            <w:tcW w:w="0" w:type="auto"/>
          </w:tcPr>
          <w:p w14:paraId="563D1FF7" w14:textId="7F255167" w:rsidR="00C93714" w:rsidRPr="00705F7D" w:rsidRDefault="00C93714" w:rsidP="00145AA1">
            <w:r>
              <w:t>/</w:t>
            </w:r>
            <w:proofErr w:type="spellStart"/>
            <w:r>
              <w:t>api</w:t>
            </w:r>
            <w:proofErr w:type="spellEnd"/>
            <w:r>
              <w:t>/actors/</w:t>
            </w:r>
            <w:proofErr w:type="spellStart"/>
            <w:r>
              <w:t>first</w:t>
            </w:r>
            <w:r w:rsidR="004C20E5">
              <w:t>n</w:t>
            </w:r>
            <w:r>
              <w:t>ame</w:t>
            </w:r>
            <w:proofErr w:type="spellEnd"/>
            <w:r>
              <w:t>/{</w:t>
            </w:r>
            <w:proofErr w:type="spellStart"/>
            <w:r>
              <w:t>fn</w:t>
            </w:r>
            <w:proofErr w:type="spellEnd"/>
            <w:r>
              <w:t>}</w:t>
            </w:r>
          </w:p>
        </w:tc>
        <w:tc>
          <w:tcPr>
            <w:tcW w:w="1343" w:type="dxa"/>
          </w:tcPr>
          <w:p w14:paraId="02001B07" w14:textId="3C417C5F" w:rsidR="00C93714" w:rsidRPr="00705F7D" w:rsidRDefault="00C93714" w:rsidP="00145AA1">
            <w:r>
              <w:t>GET</w:t>
            </w:r>
          </w:p>
        </w:tc>
        <w:tc>
          <w:tcPr>
            <w:tcW w:w="1176" w:type="dxa"/>
          </w:tcPr>
          <w:p w14:paraId="59199C48" w14:textId="6982F9B0" w:rsidR="00C93714" w:rsidRPr="00705F7D" w:rsidRDefault="00C93714" w:rsidP="00145AA1">
            <w:r>
              <w:t>Search Actors by First Name</w:t>
            </w:r>
          </w:p>
        </w:tc>
        <w:tc>
          <w:tcPr>
            <w:tcW w:w="2566" w:type="dxa"/>
          </w:tcPr>
          <w:p w14:paraId="0F45A4CF" w14:textId="58479FFD" w:rsidR="00C93714" w:rsidRDefault="00A46428" w:rsidP="00145AA1">
            <w:r>
              <w:t>Collection of Actors</w:t>
            </w:r>
          </w:p>
        </w:tc>
        <w:tc>
          <w:tcPr>
            <w:tcW w:w="2155" w:type="dxa"/>
          </w:tcPr>
          <w:p w14:paraId="1222F7F3" w14:textId="77777777" w:rsidR="00C93714" w:rsidRPr="004C03AB" w:rsidRDefault="00C93714" w:rsidP="00145AA1"/>
        </w:tc>
      </w:tr>
      <w:tr w:rsidR="00C224D4" w:rsidRPr="00705F7D" w14:paraId="1CAB7966" w14:textId="4C312A3E" w:rsidTr="00476235">
        <w:trPr>
          <w:trHeight w:val="177"/>
        </w:trPr>
        <w:tc>
          <w:tcPr>
            <w:tcW w:w="0" w:type="auto"/>
          </w:tcPr>
          <w:p w14:paraId="35E6D673" w14:textId="7B2C8707" w:rsidR="00C93714" w:rsidRPr="00705F7D" w:rsidRDefault="00C93714" w:rsidP="004B4251">
            <w:r>
              <w:t>/</w:t>
            </w:r>
            <w:proofErr w:type="spellStart"/>
            <w:r>
              <w:t>api</w:t>
            </w:r>
            <w:proofErr w:type="spellEnd"/>
            <w:r>
              <w:t>/actors/update/</w:t>
            </w:r>
            <w:proofErr w:type="spellStart"/>
            <w:r>
              <w:t>last</w:t>
            </w:r>
            <w:r w:rsidR="004C20E5">
              <w:t>n</w:t>
            </w:r>
            <w:r>
              <w:t>ame</w:t>
            </w:r>
            <w:proofErr w:type="spellEnd"/>
            <w:r>
              <w:t>/{id}</w:t>
            </w:r>
          </w:p>
        </w:tc>
        <w:tc>
          <w:tcPr>
            <w:tcW w:w="1343" w:type="dxa"/>
          </w:tcPr>
          <w:p w14:paraId="73BDDAE2" w14:textId="55AB4BFB" w:rsidR="00C93714" w:rsidRPr="00705F7D" w:rsidRDefault="00C93714" w:rsidP="004B4251">
            <w:r>
              <w:t>PUT</w:t>
            </w:r>
          </w:p>
        </w:tc>
        <w:tc>
          <w:tcPr>
            <w:tcW w:w="1176" w:type="dxa"/>
          </w:tcPr>
          <w:p w14:paraId="5582F986" w14:textId="1A0C0F00" w:rsidR="00C93714" w:rsidRPr="00705F7D" w:rsidRDefault="00C93714" w:rsidP="004B4251">
            <w:r>
              <w:t>Update Last Name of an Actor</w:t>
            </w:r>
          </w:p>
        </w:tc>
        <w:tc>
          <w:tcPr>
            <w:tcW w:w="2566" w:type="dxa"/>
          </w:tcPr>
          <w:p w14:paraId="0DFC4EF7" w14:textId="6B337924" w:rsidR="00C93714" w:rsidRPr="004C03AB" w:rsidRDefault="00A46428" w:rsidP="004B4251">
            <w:r w:rsidRPr="004C03AB">
              <w:t>Acto</w:t>
            </w:r>
            <w:r w:rsidR="00767BB6" w:rsidRPr="004C03AB">
              <w:t>r</w:t>
            </w:r>
          </w:p>
        </w:tc>
        <w:tc>
          <w:tcPr>
            <w:tcW w:w="2155" w:type="dxa"/>
          </w:tcPr>
          <w:p w14:paraId="152E6F35" w14:textId="198F730F" w:rsidR="00C93714" w:rsidRPr="004C03AB" w:rsidRDefault="009B1633" w:rsidP="004B4251">
            <w:pPr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</w:pP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{"timeStamp":"</w:t>
            </w:r>
            <w:r w:rsidRPr="004C03AB">
              <w:rPr>
                <w:rStyle w:val="s"/>
                <w:color w:val="0B7500"/>
              </w:rPr>
              <w:t>2023-06-08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",</w:t>
            </w:r>
            <w:r w:rsidR="00476235"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 xml:space="preserve"> 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"message":</w:t>
            </w:r>
            <w:r w:rsidR="00F51989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 xml:space="preserve"> 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"</w:t>
            </w:r>
            <w:r w:rsidRPr="004C03AB">
              <w:rPr>
                <w:rStyle w:val="s"/>
                <w:color w:val="0B7500"/>
              </w:rPr>
              <w:t>Validation failed</w:t>
            </w:r>
            <w:r w:rsidR="00B151B3" w:rsidRPr="004C03AB">
              <w:rPr>
                <w:rStyle w:val="s"/>
                <w:color w:val="0B7500"/>
              </w:rPr>
              <w:t xml:space="preserve"> </w:t>
            </w:r>
            <w:r w:rsidR="00E74E69" w:rsidRPr="004C03AB">
              <w:rPr>
                <w:rStyle w:val="s"/>
                <w:color w:val="0B7500"/>
              </w:rPr>
              <w:t>…</w:t>
            </w:r>
            <w:r w:rsidR="00B151B3" w:rsidRPr="004C03AB">
              <w:rPr>
                <w:rStyle w:val="s"/>
                <w:color w:val="0B7500"/>
              </w:rPr>
              <w:t>”</w:t>
            </w:r>
            <w:r w:rsidR="00B151B3"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}</w:t>
            </w:r>
          </w:p>
        </w:tc>
      </w:tr>
      <w:tr w:rsidR="00C224D4" w14:paraId="37E398E7" w14:textId="3FE1DB58" w:rsidTr="00476235">
        <w:trPr>
          <w:trHeight w:val="177"/>
        </w:trPr>
        <w:tc>
          <w:tcPr>
            <w:tcW w:w="0" w:type="auto"/>
          </w:tcPr>
          <w:p w14:paraId="795D1139" w14:textId="534270FE" w:rsidR="00D44DF0" w:rsidRDefault="00D44DF0" w:rsidP="00D44DF0">
            <w:pPr>
              <w:rPr>
                <w:bCs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/actors/update/</w:t>
            </w:r>
            <w:proofErr w:type="spellStart"/>
            <w:r>
              <w:t>firstname</w:t>
            </w:r>
            <w:proofErr w:type="spellEnd"/>
            <w:r>
              <w:t>/{id}</w:t>
            </w:r>
          </w:p>
        </w:tc>
        <w:tc>
          <w:tcPr>
            <w:tcW w:w="1343" w:type="dxa"/>
          </w:tcPr>
          <w:p w14:paraId="026AA961" w14:textId="48C28C46" w:rsidR="00D44DF0" w:rsidRDefault="00D44DF0" w:rsidP="00D44DF0">
            <w:pPr>
              <w:rPr>
                <w:bCs/>
              </w:rPr>
            </w:pPr>
            <w:r>
              <w:t>PUT</w:t>
            </w:r>
          </w:p>
        </w:tc>
        <w:tc>
          <w:tcPr>
            <w:tcW w:w="1176" w:type="dxa"/>
          </w:tcPr>
          <w:p w14:paraId="50F0907B" w14:textId="3E9077D1" w:rsidR="00D44DF0" w:rsidRDefault="00D44DF0" w:rsidP="00D44DF0">
            <w:pPr>
              <w:rPr>
                <w:bCs/>
              </w:rPr>
            </w:pPr>
            <w:r>
              <w:t xml:space="preserve">Update First Name </w:t>
            </w:r>
            <w:r>
              <w:lastRenderedPageBreak/>
              <w:t>of an Actor</w:t>
            </w:r>
          </w:p>
        </w:tc>
        <w:tc>
          <w:tcPr>
            <w:tcW w:w="2566" w:type="dxa"/>
          </w:tcPr>
          <w:p w14:paraId="61BF8E1D" w14:textId="30BB593C" w:rsidR="00D44DF0" w:rsidRDefault="00D44DF0" w:rsidP="00D44DF0">
            <w:r>
              <w:lastRenderedPageBreak/>
              <w:t>Actor</w:t>
            </w:r>
          </w:p>
        </w:tc>
        <w:tc>
          <w:tcPr>
            <w:tcW w:w="2155" w:type="dxa"/>
          </w:tcPr>
          <w:p w14:paraId="56A8912A" w14:textId="77777777" w:rsidR="00D44DF0" w:rsidRPr="004C03AB" w:rsidRDefault="00D44DF0" w:rsidP="00D44DF0"/>
        </w:tc>
      </w:tr>
      <w:tr w:rsidR="00C224D4" w:rsidRPr="00D81219" w14:paraId="4CEA2131" w14:textId="150EFAF7" w:rsidTr="00476235">
        <w:trPr>
          <w:trHeight w:val="177"/>
        </w:trPr>
        <w:tc>
          <w:tcPr>
            <w:tcW w:w="0" w:type="auto"/>
          </w:tcPr>
          <w:p w14:paraId="316D94B6" w14:textId="33D438C4" w:rsidR="00D44DF0" w:rsidRPr="00D81219" w:rsidRDefault="00D44DF0" w:rsidP="00D44DF0">
            <w:pPr>
              <w:rPr>
                <w:b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/actors/{id}/films</w:t>
            </w:r>
          </w:p>
        </w:tc>
        <w:tc>
          <w:tcPr>
            <w:tcW w:w="1343" w:type="dxa"/>
          </w:tcPr>
          <w:p w14:paraId="53EEC5D6" w14:textId="26407D64" w:rsidR="00D44DF0" w:rsidRPr="00750FA2" w:rsidRDefault="00D44DF0" w:rsidP="00D44DF0">
            <w:pPr>
              <w:rPr>
                <w:bCs/>
              </w:rPr>
            </w:pPr>
            <w:r w:rsidRPr="00750FA2">
              <w:rPr>
                <w:bCs/>
              </w:rPr>
              <w:t>GET</w:t>
            </w:r>
          </w:p>
        </w:tc>
        <w:tc>
          <w:tcPr>
            <w:tcW w:w="1176" w:type="dxa"/>
          </w:tcPr>
          <w:p w14:paraId="0A2873AB" w14:textId="32819CA8" w:rsidR="00D44DF0" w:rsidRPr="00F6522D" w:rsidRDefault="00D44DF0" w:rsidP="00D44DF0">
            <w:pPr>
              <w:rPr>
                <w:bCs/>
              </w:rPr>
            </w:pPr>
            <w:r w:rsidRPr="00F6522D">
              <w:rPr>
                <w:bCs/>
              </w:rPr>
              <w:t xml:space="preserve">Search </w:t>
            </w:r>
            <w:r>
              <w:rPr>
                <w:bCs/>
              </w:rPr>
              <w:t>Films of an Actor by Actor id</w:t>
            </w:r>
          </w:p>
        </w:tc>
        <w:tc>
          <w:tcPr>
            <w:tcW w:w="2566" w:type="dxa"/>
          </w:tcPr>
          <w:p w14:paraId="4C7042AC" w14:textId="5E600BC1" w:rsidR="00D44DF0" w:rsidRPr="00F6522D" w:rsidRDefault="00D44DF0" w:rsidP="00D44DF0">
            <w:pPr>
              <w:rPr>
                <w:bCs/>
              </w:rPr>
            </w:pPr>
            <w:r>
              <w:rPr>
                <w:bCs/>
              </w:rPr>
              <w:t>Collection of Films</w:t>
            </w:r>
          </w:p>
        </w:tc>
        <w:tc>
          <w:tcPr>
            <w:tcW w:w="2155" w:type="dxa"/>
          </w:tcPr>
          <w:p w14:paraId="7ABE8934" w14:textId="40A289CF" w:rsidR="00D44DF0" w:rsidRPr="004C03AB" w:rsidRDefault="00C224D4" w:rsidP="00D44DF0"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{</w:t>
            </w:r>
            <w:r w:rsidRPr="004C03AB">
              <w:rPr>
                <w:rStyle w:val="entry"/>
                <w:rFonts w:ascii="Courier New" w:hAnsi="Courier New" w:cs="Courier New"/>
                <w:color w:val="444444"/>
                <w:shd w:val="clear" w:color="auto" w:fill="FFFFFF"/>
              </w:rPr>
              <w:t>"</w:t>
            </w:r>
            <w:proofErr w:type="spellStart"/>
            <w:r w:rsidRPr="004C03AB">
              <w:rPr>
                <w:rStyle w:val="k"/>
                <w:rFonts w:ascii="Courier New" w:hAnsi="Courier New" w:cs="Courier New"/>
                <w:color w:val="000000"/>
                <w:shd w:val="clear" w:color="auto" w:fill="FFFFFF"/>
              </w:rPr>
              <w:t>timeStamp</w:t>
            </w:r>
            <w:proofErr w:type="spellEnd"/>
            <w:r w:rsidRPr="004C03AB">
              <w:rPr>
                <w:rStyle w:val="entry"/>
                <w:rFonts w:ascii="Courier New" w:hAnsi="Courier New" w:cs="Courier New"/>
                <w:color w:val="444444"/>
                <w:shd w:val="clear" w:color="auto" w:fill="FFFFFF"/>
              </w:rPr>
              <w:t>": </w:t>
            </w:r>
            <w:r w:rsidRPr="004C03AB">
              <w:rPr>
                <w:rStyle w:val="s"/>
                <w:rFonts w:ascii="Courier New" w:hAnsi="Courier New" w:cs="Courier New"/>
                <w:color w:val="0B7500"/>
                <w:shd w:val="clear" w:color="auto" w:fill="FFFFFF"/>
              </w:rPr>
              <w:t>"2023-06-08"</w:t>
            </w:r>
            <w:r w:rsidRPr="004C03AB">
              <w:rPr>
                <w:rStyle w:val="entry"/>
                <w:rFonts w:ascii="Courier New" w:hAnsi="Courier New" w:cs="Courier New"/>
                <w:color w:val="444444"/>
                <w:shd w:val="clear" w:color="auto" w:fill="FFFFFF"/>
              </w:rPr>
              <w:t>,</w:t>
            </w:r>
            <w:r w:rsidR="00476235" w:rsidRPr="004C03AB">
              <w:rPr>
                <w:rStyle w:val="entry"/>
                <w:rFonts w:ascii="Courier New" w:hAnsi="Courier New" w:cs="Courier New"/>
                <w:color w:val="444444"/>
                <w:shd w:val="clear" w:color="auto" w:fill="FFFFFF"/>
              </w:rPr>
              <w:t xml:space="preserve"> </w:t>
            </w:r>
            <w:r w:rsidRPr="004C03AB">
              <w:rPr>
                <w:rStyle w:val="entry"/>
                <w:rFonts w:ascii="Courier New" w:hAnsi="Courier New" w:cs="Courier New"/>
                <w:color w:val="444444"/>
                <w:shd w:val="clear" w:color="auto" w:fill="FFFFFF"/>
              </w:rPr>
              <w:t>"</w:t>
            </w:r>
            <w:r w:rsidRPr="004C03AB">
              <w:rPr>
                <w:rStyle w:val="k"/>
                <w:rFonts w:ascii="Courier New" w:hAnsi="Courier New" w:cs="Courier New"/>
                <w:color w:val="000000"/>
                <w:shd w:val="clear" w:color="auto" w:fill="FFFFFF"/>
              </w:rPr>
              <w:t>message</w:t>
            </w:r>
            <w:r w:rsidRPr="004C03AB">
              <w:rPr>
                <w:rStyle w:val="entry"/>
                <w:rFonts w:ascii="Courier New" w:hAnsi="Courier New" w:cs="Courier New"/>
                <w:color w:val="444444"/>
                <w:shd w:val="clear" w:color="auto" w:fill="FFFFFF"/>
              </w:rPr>
              <w:t>": </w:t>
            </w:r>
            <w:r w:rsidRPr="004C03AB">
              <w:rPr>
                <w:rStyle w:val="s"/>
                <w:rFonts w:ascii="Courier New" w:hAnsi="Courier New" w:cs="Courier New"/>
                <w:color w:val="0B7500"/>
                <w:shd w:val="clear" w:color="auto" w:fill="FFFFFF"/>
              </w:rPr>
              <w:t>"id: 13556 Not Found"</w:t>
            </w:r>
            <w:r w:rsidRPr="004C03AB">
              <w:rPr>
                <w:rStyle w:val="entry"/>
                <w:rFonts w:ascii="Courier New" w:hAnsi="Courier New" w:cs="Courier New"/>
                <w:color w:val="444444"/>
                <w:shd w:val="clear" w:color="auto" w:fill="FFFFFF"/>
              </w:rPr>
              <w:t>,</w:t>
            </w:r>
            <w:r w:rsidR="00476235" w:rsidRPr="004C03AB">
              <w:rPr>
                <w:rStyle w:val="entry"/>
                <w:rFonts w:ascii="Courier New" w:hAnsi="Courier New" w:cs="Courier New"/>
                <w:color w:val="444444"/>
                <w:shd w:val="clear" w:color="auto" w:fill="FFFFFF"/>
              </w:rPr>
              <w:t xml:space="preserve"> </w:t>
            </w:r>
            <w:r w:rsidRPr="004C03AB">
              <w:rPr>
                <w:rStyle w:val="entry"/>
                <w:rFonts w:ascii="Courier New" w:hAnsi="Courier New" w:cs="Courier New"/>
                <w:color w:val="444444"/>
                <w:shd w:val="clear" w:color="auto" w:fill="FFFFFF"/>
              </w:rPr>
              <w:t>"</w:t>
            </w:r>
            <w:r w:rsidRPr="004C03AB">
              <w:rPr>
                <w:rStyle w:val="k"/>
                <w:rFonts w:ascii="Courier New" w:hAnsi="Courier New" w:cs="Courier New"/>
                <w:color w:val="000000"/>
                <w:shd w:val="clear" w:color="auto" w:fill="FFFFFF"/>
              </w:rPr>
              <w:t>details</w:t>
            </w:r>
            <w:r w:rsidRPr="004C03AB">
              <w:rPr>
                <w:rStyle w:val="entry"/>
                <w:rFonts w:ascii="Courier New" w:hAnsi="Courier New" w:cs="Courier New"/>
                <w:color w:val="444444"/>
                <w:shd w:val="clear" w:color="auto" w:fill="FFFFFF"/>
              </w:rPr>
              <w:t>": </w:t>
            </w:r>
            <w:r w:rsidRPr="004C03AB">
              <w:rPr>
                <w:rStyle w:val="s"/>
                <w:rFonts w:ascii="Courier New" w:hAnsi="Courier New" w:cs="Courier New"/>
                <w:color w:val="0B7500"/>
                <w:shd w:val="clear" w:color="auto" w:fill="FFFFFF"/>
              </w:rPr>
              <w:t>"</w:t>
            </w:r>
            <w:proofErr w:type="spellStart"/>
            <w:r w:rsidRPr="004C03AB">
              <w:rPr>
                <w:rStyle w:val="s"/>
                <w:rFonts w:ascii="Courier New" w:hAnsi="Courier New" w:cs="Courier New"/>
                <w:color w:val="0B7500"/>
                <w:shd w:val="clear" w:color="auto" w:fill="FFFFFF"/>
              </w:rPr>
              <w:t>uri</w:t>
            </w:r>
            <w:proofErr w:type="spellEnd"/>
            <w:r w:rsidRPr="004C03AB">
              <w:rPr>
                <w:rStyle w:val="s"/>
                <w:rFonts w:ascii="Courier New" w:hAnsi="Courier New" w:cs="Courier New"/>
                <w:color w:val="0B7500"/>
                <w:shd w:val="clear" w:color="auto" w:fill="FFFFFF"/>
              </w:rPr>
              <w:t>=/actors/13556"</w:t>
            </w:r>
            <w:r w:rsidRPr="004C03AB"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  <w:t>}</w:t>
            </w:r>
          </w:p>
        </w:tc>
      </w:tr>
      <w:tr w:rsidR="00C224D4" w:rsidRPr="00D81219" w14:paraId="3AA06B42" w14:textId="29CC1174" w:rsidTr="00476235">
        <w:trPr>
          <w:trHeight w:val="177"/>
        </w:trPr>
        <w:tc>
          <w:tcPr>
            <w:tcW w:w="0" w:type="auto"/>
          </w:tcPr>
          <w:p w14:paraId="72C01132" w14:textId="64B807B6" w:rsidR="00D44DF0" w:rsidRPr="00572363" w:rsidRDefault="00D44DF0" w:rsidP="00D44DF0">
            <w:pPr>
              <w:rPr>
                <w:color w:val="auto"/>
              </w:rPr>
            </w:pPr>
            <w:r w:rsidRPr="00572363">
              <w:rPr>
                <w:color w:val="auto"/>
              </w:rPr>
              <w:t>/</w:t>
            </w:r>
            <w:proofErr w:type="spellStart"/>
            <w:r w:rsidRPr="00572363">
              <w:rPr>
                <w:color w:val="auto"/>
              </w:rPr>
              <w:t>api</w:t>
            </w:r>
            <w:proofErr w:type="spellEnd"/>
            <w:r w:rsidRPr="00572363">
              <w:rPr>
                <w:color w:val="auto"/>
              </w:rPr>
              <w:t>/actors/{id}/film</w:t>
            </w:r>
          </w:p>
        </w:tc>
        <w:tc>
          <w:tcPr>
            <w:tcW w:w="1343" w:type="dxa"/>
          </w:tcPr>
          <w:p w14:paraId="4D6095A3" w14:textId="4FD02BAF" w:rsidR="00D44DF0" w:rsidRPr="00572363" w:rsidRDefault="00D44DF0" w:rsidP="00D44DF0">
            <w:pPr>
              <w:rPr>
                <w:bCs/>
                <w:color w:val="auto"/>
              </w:rPr>
            </w:pPr>
            <w:r w:rsidRPr="00572363">
              <w:rPr>
                <w:bCs/>
                <w:color w:val="auto"/>
              </w:rPr>
              <w:t>PUT</w:t>
            </w:r>
          </w:p>
        </w:tc>
        <w:tc>
          <w:tcPr>
            <w:tcW w:w="1176" w:type="dxa"/>
          </w:tcPr>
          <w:p w14:paraId="0D596C67" w14:textId="3FC21DA4" w:rsidR="00D44DF0" w:rsidRPr="00572363" w:rsidRDefault="00D44DF0" w:rsidP="00D44DF0">
            <w:pPr>
              <w:rPr>
                <w:bCs/>
                <w:color w:val="auto"/>
              </w:rPr>
            </w:pPr>
            <w:r w:rsidRPr="00572363">
              <w:rPr>
                <w:bCs/>
                <w:color w:val="auto"/>
              </w:rPr>
              <w:t>Assign Film to an Actor</w:t>
            </w:r>
          </w:p>
        </w:tc>
        <w:tc>
          <w:tcPr>
            <w:tcW w:w="2566" w:type="dxa"/>
          </w:tcPr>
          <w:p w14:paraId="20FE8236" w14:textId="2B5DAAAE" w:rsidR="00D44DF0" w:rsidRPr="00572363" w:rsidRDefault="00010E57" w:rsidP="00D44DF0">
            <w:pPr>
              <w:rPr>
                <w:bCs/>
              </w:rPr>
            </w:pPr>
            <w:r>
              <w:rPr>
                <w:bCs/>
              </w:rPr>
              <w:t>Collection of Films</w:t>
            </w:r>
          </w:p>
        </w:tc>
        <w:tc>
          <w:tcPr>
            <w:tcW w:w="2155" w:type="dxa"/>
          </w:tcPr>
          <w:p w14:paraId="14C6599F" w14:textId="6B17AF39" w:rsidR="00D44DF0" w:rsidRPr="00572363" w:rsidRDefault="00D44DF0" w:rsidP="00D44DF0">
            <w:pPr>
              <w:rPr>
                <w:bCs/>
              </w:rPr>
            </w:pPr>
          </w:p>
        </w:tc>
      </w:tr>
      <w:tr w:rsidR="00C224D4" w:rsidRPr="00D81219" w14:paraId="056AC05D" w14:textId="66D626EF" w:rsidTr="00476235">
        <w:trPr>
          <w:trHeight w:val="177"/>
        </w:trPr>
        <w:tc>
          <w:tcPr>
            <w:tcW w:w="0" w:type="auto"/>
          </w:tcPr>
          <w:p w14:paraId="176DDB38" w14:textId="1CFE0F56" w:rsidR="00D44DF0" w:rsidRPr="0073437A" w:rsidRDefault="00D44DF0" w:rsidP="00D44DF0">
            <w:pPr>
              <w:rPr>
                <w:color w:val="auto"/>
              </w:rPr>
            </w:pPr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/actors/</w:t>
            </w:r>
            <w:proofErr w:type="spellStart"/>
            <w:r>
              <w:rPr>
                <w:color w:val="auto"/>
              </w:rPr>
              <w:t>toptenbyfilmcount</w:t>
            </w:r>
            <w:proofErr w:type="spellEnd"/>
          </w:p>
        </w:tc>
        <w:tc>
          <w:tcPr>
            <w:tcW w:w="1343" w:type="dxa"/>
          </w:tcPr>
          <w:p w14:paraId="6C7FC34A" w14:textId="0E4DA51F" w:rsidR="00D44DF0" w:rsidRPr="0073437A" w:rsidRDefault="00D44DF0" w:rsidP="00D44DF0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GET</w:t>
            </w:r>
          </w:p>
        </w:tc>
        <w:tc>
          <w:tcPr>
            <w:tcW w:w="1176" w:type="dxa"/>
          </w:tcPr>
          <w:p w14:paraId="7C73E6D0" w14:textId="2C04648A" w:rsidR="00D44DF0" w:rsidRPr="0073437A" w:rsidRDefault="00D44DF0" w:rsidP="00D44DF0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Find top 10 Actors by Film Count</w:t>
            </w:r>
          </w:p>
        </w:tc>
        <w:tc>
          <w:tcPr>
            <w:tcW w:w="2566" w:type="dxa"/>
          </w:tcPr>
          <w:p w14:paraId="5959A6E9" w14:textId="4D4A651D" w:rsidR="00D44DF0" w:rsidRDefault="00EE3C77" w:rsidP="00D44DF0">
            <w:pPr>
              <w:rPr>
                <w:bCs/>
              </w:rPr>
            </w:pPr>
            <w:r>
              <w:rPr>
                <w:bCs/>
              </w:rPr>
              <w:t xml:space="preserve">Id &amp; </w:t>
            </w:r>
            <w:r w:rsidR="00C523F1">
              <w:rPr>
                <w:bCs/>
              </w:rPr>
              <w:t>Name of Actors with Number of Films</w:t>
            </w:r>
          </w:p>
        </w:tc>
        <w:tc>
          <w:tcPr>
            <w:tcW w:w="2155" w:type="dxa"/>
          </w:tcPr>
          <w:p w14:paraId="40A089F9" w14:textId="77777777" w:rsidR="00D44DF0" w:rsidRDefault="00D44DF0" w:rsidP="00D44DF0">
            <w:pPr>
              <w:rPr>
                <w:bCs/>
              </w:rPr>
            </w:pPr>
          </w:p>
        </w:tc>
      </w:tr>
    </w:tbl>
    <w:p w14:paraId="7F53D475" w14:textId="77777777" w:rsidR="00DE3F82" w:rsidRDefault="00DE3F82" w:rsidP="009D70BA"/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3253"/>
        <w:gridCol w:w="1605"/>
        <w:gridCol w:w="2161"/>
        <w:gridCol w:w="1706"/>
        <w:gridCol w:w="1250"/>
      </w:tblGrid>
      <w:tr w:rsidR="00EE3C77" w14:paraId="5CFEBC7A" w14:textId="7C5279E7" w:rsidTr="00EE3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1EC69B8D" w14:textId="77777777" w:rsidR="00EE3C77" w:rsidRPr="00705F7D" w:rsidRDefault="00EE3C77" w:rsidP="004B4251">
            <w:r>
              <w:t>Endpoints</w:t>
            </w:r>
          </w:p>
        </w:tc>
        <w:tc>
          <w:tcPr>
            <w:tcW w:w="0" w:type="auto"/>
          </w:tcPr>
          <w:p w14:paraId="444A427E" w14:textId="77777777" w:rsidR="00EE3C77" w:rsidRPr="00705F7D" w:rsidRDefault="00EE3C77" w:rsidP="004B4251">
            <w:r>
              <w:t>HTTP Verb/Method</w:t>
            </w:r>
          </w:p>
        </w:tc>
        <w:tc>
          <w:tcPr>
            <w:tcW w:w="0" w:type="auto"/>
          </w:tcPr>
          <w:p w14:paraId="6FE5C68B" w14:textId="77777777" w:rsidR="00EE3C77" w:rsidRDefault="00EE3C77" w:rsidP="004B4251">
            <w:r>
              <w:t>Description</w:t>
            </w:r>
          </w:p>
        </w:tc>
        <w:tc>
          <w:tcPr>
            <w:tcW w:w="0" w:type="auto"/>
          </w:tcPr>
          <w:p w14:paraId="3544A32B" w14:textId="7FA7D089" w:rsidR="00EE3C77" w:rsidRDefault="00EE3C77" w:rsidP="004B4251">
            <w:r>
              <w:t>Success Response</w:t>
            </w:r>
          </w:p>
        </w:tc>
        <w:tc>
          <w:tcPr>
            <w:tcW w:w="0" w:type="auto"/>
          </w:tcPr>
          <w:p w14:paraId="031B89FC" w14:textId="1017BE07" w:rsidR="00EE3C77" w:rsidRDefault="00EE3C77" w:rsidP="004B4251">
            <w:r>
              <w:t>Error Response</w:t>
            </w:r>
          </w:p>
        </w:tc>
      </w:tr>
      <w:tr w:rsidR="00EE3C77" w14:paraId="5E617448" w14:textId="031C9B5E" w:rsidTr="00EE3C77">
        <w:trPr>
          <w:trHeight w:val="89"/>
        </w:trPr>
        <w:tc>
          <w:tcPr>
            <w:tcW w:w="0" w:type="auto"/>
          </w:tcPr>
          <w:p w14:paraId="3391896F" w14:textId="6D14B163" w:rsidR="00EE3C77" w:rsidRPr="00705F7D" w:rsidRDefault="00EE3C77" w:rsidP="00BB0388">
            <w:r>
              <w:t>/</w:t>
            </w:r>
            <w:proofErr w:type="spellStart"/>
            <w:r>
              <w:t>api</w:t>
            </w:r>
            <w:proofErr w:type="spellEnd"/>
            <w:r>
              <w:t>/films/post</w:t>
            </w:r>
          </w:p>
        </w:tc>
        <w:tc>
          <w:tcPr>
            <w:tcW w:w="0" w:type="auto"/>
          </w:tcPr>
          <w:p w14:paraId="71523D7D" w14:textId="7740546A" w:rsidR="00EE3C77" w:rsidRPr="00705F7D" w:rsidRDefault="00EE3C77" w:rsidP="00BB0388">
            <w:r>
              <w:t>POST</w:t>
            </w:r>
          </w:p>
        </w:tc>
        <w:tc>
          <w:tcPr>
            <w:tcW w:w="0" w:type="auto"/>
          </w:tcPr>
          <w:p w14:paraId="7B0DE043" w14:textId="1D6C1E7F" w:rsidR="00EE3C77" w:rsidRDefault="00EE3C77" w:rsidP="00BB0388">
            <w:r>
              <w:t>Add new Film object in DB</w:t>
            </w:r>
          </w:p>
        </w:tc>
        <w:tc>
          <w:tcPr>
            <w:tcW w:w="0" w:type="auto"/>
          </w:tcPr>
          <w:p w14:paraId="727D9C88" w14:textId="472EAA67" w:rsidR="00EE3C77" w:rsidRDefault="001438CC" w:rsidP="00BB0388">
            <w:r>
              <w:t>String: Record Created Successfully</w:t>
            </w:r>
          </w:p>
        </w:tc>
        <w:tc>
          <w:tcPr>
            <w:tcW w:w="0" w:type="auto"/>
          </w:tcPr>
          <w:p w14:paraId="7B8109A3" w14:textId="77777777" w:rsidR="00EE3C77" w:rsidRDefault="00EE3C77" w:rsidP="00BB0388"/>
        </w:tc>
      </w:tr>
      <w:tr w:rsidR="00EE3C77" w:rsidRPr="00705F7D" w14:paraId="5F93E559" w14:textId="56A66657" w:rsidTr="00EE3C77">
        <w:trPr>
          <w:trHeight w:val="177"/>
        </w:trPr>
        <w:tc>
          <w:tcPr>
            <w:tcW w:w="0" w:type="auto"/>
          </w:tcPr>
          <w:p w14:paraId="5BB6D76E" w14:textId="10C35887" w:rsidR="00EE3C77" w:rsidRPr="00705F7D" w:rsidRDefault="00EE3C77" w:rsidP="00BB0388">
            <w:r>
              <w:t>/</w:t>
            </w:r>
            <w:proofErr w:type="spellStart"/>
            <w:r>
              <w:t>api</w:t>
            </w:r>
            <w:proofErr w:type="spellEnd"/>
            <w:r>
              <w:t>/films/title/{title}</w:t>
            </w:r>
          </w:p>
        </w:tc>
        <w:tc>
          <w:tcPr>
            <w:tcW w:w="0" w:type="auto"/>
          </w:tcPr>
          <w:p w14:paraId="107378AC" w14:textId="54BE10E4" w:rsidR="00EE3C77" w:rsidRPr="00705F7D" w:rsidRDefault="00EE3C77" w:rsidP="00BB0388">
            <w:r>
              <w:t>GET</w:t>
            </w:r>
          </w:p>
        </w:tc>
        <w:tc>
          <w:tcPr>
            <w:tcW w:w="0" w:type="auto"/>
          </w:tcPr>
          <w:p w14:paraId="38E90C91" w14:textId="74DD2501" w:rsidR="00EE3C77" w:rsidRPr="00705F7D" w:rsidRDefault="00EE3C77" w:rsidP="00BB0388">
            <w:r>
              <w:t>Search Films by Title</w:t>
            </w:r>
          </w:p>
        </w:tc>
        <w:tc>
          <w:tcPr>
            <w:tcW w:w="0" w:type="auto"/>
          </w:tcPr>
          <w:p w14:paraId="5884ED4D" w14:textId="4A5B8B0E" w:rsidR="00EE3C77" w:rsidRDefault="001438CC" w:rsidP="00BB0388">
            <w:r>
              <w:t>Collection of Films</w:t>
            </w:r>
          </w:p>
        </w:tc>
        <w:tc>
          <w:tcPr>
            <w:tcW w:w="0" w:type="auto"/>
          </w:tcPr>
          <w:p w14:paraId="48B0EDD9" w14:textId="77777777" w:rsidR="00EE3C77" w:rsidRDefault="00EE3C77" w:rsidP="00BB0388"/>
        </w:tc>
      </w:tr>
      <w:tr w:rsidR="00EE3C77" w:rsidRPr="00705F7D" w14:paraId="04C36C90" w14:textId="38E9F918" w:rsidTr="00EE3C77">
        <w:trPr>
          <w:trHeight w:val="177"/>
        </w:trPr>
        <w:tc>
          <w:tcPr>
            <w:tcW w:w="0" w:type="auto"/>
          </w:tcPr>
          <w:p w14:paraId="47D27CE5" w14:textId="76ACE0BC" w:rsidR="00EE3C77" w:rsidRPr="00705F7D" w:rsidRDefault="00EE3C77" w:rsidP="00BB0388">
            <w:r>
              <w:t>/</w:t>
            </w:r>
            <w:proofErr w:type="spellStart"/>
            <w:r>
              <w:t>api</w:t>
            </w:r>
            <w:proofErr w:type="spellEnd"/>
            <w:r>
              <w:t>/films/year/{year}</w:t>
            </w:r>
          </w:p>
        </w:tc>
        <w:tc>
          <w:tcPr>
            <w:tcW w:w="0" w:type="auto"/>
          </w:tcPr>
          <w:p w14:paraId="710E36CE" w14:textId="43247775" w:rsidR="00EE3C77" w:rsidRPr="00705F7D" w:rsidRDefault="00EE3C77" w:rsidP="00BB0388">
            <w:r>
              <w:t>GET</w:t>
            </w:r>
          </w:p>
        </w:tc>
        <w:tc>
          <w:tcPr>
            <w:tcW w:w="0" w:type="auto"/>
          </w:tcPr>
          <w:p w14:paraId="49595FF7" w14:textId="40A01EFC" w:rsidR="00EE3C77" w:rsidRPr="00705F7D" w:rsidRDefault="00EE3C77" w:rsidP="00BB0388">
            <w:r>
              <w:t>Search Films by Release Year</w:t>
            </w:r>
          </w:p>
        </w:tc>
        <w:tc>
          <w:tcPr>
            <w:tcW w:w="0" w:type="auto"/>
          </w:tcPr>
          <w:p w14:paraId="5F322CBB" w14:textId="6C4C3E42" w:rsidR="00EE3C77" w:rsidRDefault="001438CC" w:rsidP="00BB0388">
            <w:r>
              <w:t>Collection of Films</w:t>
            </w:r>
          </w:p>
        </w:tc>
        <w:tc>
          <w:tcPr>
            <w:tcW w:w="0" w:type="auto"/>
          </w:tcPr>
          <w:p w14:paraId="0305E90F" w14:textId="77777777" w:rsidR="00EE3C77" w:rsidRDefault="00EE3C77" w:rsidP="00BB0388"/>
        </w:tc>
      </w:tr>
      <w:tr w:rsidR="00EE3C77" w:rsidRPr="00705F7D" w14:paraId="4F777EEF" w14:textId="5305D473" w:rsidTr="00EE3C77">
        <w:trPr>
          <w:trHeight w:val="177"/>
        </w:trPr>
        <w:tc>
          <w:tcPr>
            <w:tcW w:w="0" w:type="auto"/>
          </w:tcPr>
          <w:p w14:paraId="58287E05" w14:textId="2374D837" w:rsidR="00EE3C77" w:rsidRPr="00705F7D" w:rsidRDefault="00EE3C77" w:rsidP="00BB0388">
            <w:r>
              <w:t>/</w:t>
            </w:r>
            <w:proofErr w:type="spellStart"/>
            <w:r>
              <w:t>api</w:t>
            </w:r>
            <w:proofErr w:type="spellEnd"/>
            <w:r>
              <w:t>/films/duration/</w:t>
            </w:r>
            <w:proofErr w:type="spellStart"/>
            <w:r>
              <w:t>gt</w:t>
            </w:r>
            <w:proofErr w:type="spellEnd"/>
            <w:r>
              <w:t>/{</w:t>
            </w:r>
            <w:proofErr w:type="spellStart"/>
            <w:r>
              <w:t>rd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24775804" w14:textId="71B6E8B3" w:rsidR="00EE3C77" w:rsidRPr="00705F7D" w:rsidRDefault="00EE3C77" w:rsidP="00BB0388">
            <w:r>
              <w:t>GET</w:t>
            </w:r>
          </w:p>
        </w:tc>
        <w:tc>
          <w:tcPr>
            <w:tcW w:w="0" w:type="auto"/>
          </w:tcPr>
          <w:p w14:paraId="11784EE6" w14:textId="4E8A5182" w:rsidR="00EE3C77" w:rsidRPr="00705F7D" w:rsidRDefault="00EE3C77" w:rsidP="00BB0388">
            <w:r>
              <w:t>Search Films where Rental Duration is greater than {</w:t>
            </w:r>
            <w:proofErr w:type="spellStart"/>
            <w:r>
              <w:t>rd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6B3C8DFC" w14:textId="539228DD" w:rsidR="00EE3C77" w:rsidRDefault="00AB5D5F" w:rsidP="00BB0388">
            <w:r>
              <w:t>Collection of Films</w:t>
            </w:r>
          </w:p>
        </w:tc>
        <w:tc>
          <w:tcPr>
            <w:tcW w:w="0" w:type="auto"/>
          </w:tcPr>
          <w:p w14:paraId="21B42F1F" w14:textId="77777777" w:rsidR="00EE3C77" w:rsidRDefault="00EE3C77" w:rsidP="00BB0388"/>
        </w:tc>
      </w:tr>
      <w:tr w:rsidR="00EE3C77" w14:paraId="41374FE6" w14:textId="6A7D15E1" w:rsidTr="00EE3C77">
        <w:trPr>
          <w:trHeight w:val="177"/>
        </w:trPr>
        <w:tc>
          <w:tcPr>
            <w:tcW w:w="0" w:type="auto"/>
          </w:tcPr>
          <w:p w14:paraId="364D6533" w14:textId="3C037B86" w:rsidR="00EE3C77" w:rsidRDefault="00EE3C77" w:rsidP="00BB0388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/films/rate/</w:t>
            </w:r>
            <w:proofErr w:type="spellStart"/>
            <w:r>
              <w:rPr>
                <w:bCs/>
              </w:rPr>
              <w:t>gt</w:t>
            </w:r>
            <w:proofErr w:type="spellEnd"/>
            <w:r>
              <w:rPr>
                <w:bCs/>
              </w:rPr>
              <w:t>/{rate}</w:t>
            </w:r>
          </w:p>
        </w:tc>
        <w:tc>
          <w:tcPr>
            <w:tcW w:w="0" w:type="auto"/>
          </w:tcPr>
          <w:p w14:paraId="52302F37" w14:textId="2C022D24" w:rsidR="00EE3C77" w:rsidRDefault="00EE3C77" w:rsidP="00BB0388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1D903B15" w14:textId="14878588" w:rsidR="00EE3C77" w:rsidRDefault="00EE3C77" w:rsidP="00BB0388">
            <w:pPr>
              <w:rPr>
                <w:bCs/>
              </w:rPr>
            </w:pPr>
            <w:r>
              <w:rPr>
                <w:bCs/>
              </w:rPr>
              <w:t>Search Films where Rental Rate is greater than {rate}</w:t>
            </w:r>
          </w:p>
        </w:tc>
        <w:tc>
          <w:tcPr>
            <w:tcW w:w="0" w:type="auto"/>
          </w:tcPr>
          <w:p w14:paraId="3B67139F" w14:textId="29368A64" w:rsidR="00EE3C77" w:rsidRDefault="00AB5D5F" w:rsidP="00BB0388">
            <w:pPr>
              <w:rPr>
                <w:bCs/>
              </w:rPr>
            </w:pPr>
            <w:r>
              <w:t>Collection of Films</w:t>
            </w:r>
          </w:p>
        </w:tc>
        <w:tc>
          <w:tcPr>
            <w:tcW w:w="0" w:type="auto"/>
          </w:tcPr>
          <w:p w14:paraId="5BBD3D97" w14:textId="77777777" w:rsidR="00EE3C77" w:rsidRDefault="00EE3C77" w:rsidP="00BB0388">
            <w:pPr>
              <w:rPr>
                <w:bCs/>
              </w:rPr>
            </w:pPr>
          </w:p>
        </w:tc>
      </w:tr>
      <w:tr w:rsidR="00EE3C77" w:rsidRPr="00F6522D" w14:paraId="66B09F31" w14:textId="7530E64B" w:rsidTr="00EE3C77">
        <w:trPr>
          <w:trHeight w:val="177"/>
        </w:trPr>
        <w:tc>
          <w:tcPr>
            <w:tcW w:w="0" w:type="auto"/>
          </w:tcPr>
          <w:p w14:paraId="0200F809" w14:textId="5ED92481" w:rsidR="00EE3C77" w:rsidRPr="00C332C7" w:rsidRDefault="00EE3C77" w:rsidP="00BB0388">
            <w:pPr>
              <w:rPr>
                <w:bCs/>
              </w:rPr>
            </w:pPr>
            <w:r w:rsidRPr="00C332C7">
              <w:rPr>
                <w:bCs/>
              </w:rPr>
              <w:t>/</w:t>
            </w:r>
            <w:proofErr w:type="spellStart"/>
            <w:r w:rsidRPr="00C332C7">
              <w:rPr>
                <w:bCs/>
              </w:rPr>
              <w:t>api</w:t>
            </w:r>
            <w:proofErr w:type="spellEnd"/>
            <w:r w:rsidRPr="00C332C7">
              <w:rPr>
                <w:bCs/>
              </w:rPr>
              <w:t>/films/</w:t>
            </w:r>
            <w:r>
              <w:rPr>
                <w:bCs/>
              </w:rPr>
              <w:t>length/</w:t>
            </w:r>
            <w:proofErr w:type="spellStart"/>
            <w:r>
              <w:rPr>
                <w:bCs/>
              </w:rPr>
              <w:t>gt</w:t>
            </w:r>
            <w:proofErr w:type="spellEnd"/>
            <w:r>
              <w:rPr>
                <w:bCs/>
              </w:rPr>
              <w:t>/{length}</w:t>
            </w:r>
          </w:p>
        </w:tc>
        <w:tc>
          <w:tcPr>
            <w:tcW w:w="0" w:type="auto"/>
          </w:tcPr>
          <w:p w14:paraId="7A381DB3" w14:textId="22F584A5" w:rsidR="00EE3C77" w:rsidRPr="00C332C7" w:rsidRDefault="00EE3C77" w:rsidP="00BB0388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55D85137" w14:textId="18EF8355" w:rsidR="00EE3C77" w:rsidRPr="00C332C7" w:rsidRDefault="00EE3C77" w:rsidP="00BB0388">
            <w:pPr>
              <w:rPr>
                <w:bCs/>
              </w:rPr>
            </w:pPr>
            <w:r>
              <w:rPr>
                <w:bCs/>
              </w:rPr>
              <w:t xml:space="preserve">Search Films where Length is greater than {length} </w:t>
            </w:r>
          </w:p>
        </w:tc>
        <w:tc>
          <w:tcPr>
            <w:tcW w:w="0" w:type="auto"/>
          </w:tcPr>
          <w:p w14:paraId="0F2961CD" w14:textId="2C67EB95" w:rsidR="00EE3C77" w:rsidRDefault="00AB5D5F" w:rsidP="00BB0388">
            <w:pPr>
              <w:rPr>
                <w:bCs/>
              </w:rPr>
            </w:pPr>
            <w:r>
              <w:t>Collection of Films</w:t>
            </w:r>
          </w:p>
        </w:tc>
        <w:tc>
          <w:tcPr>
            <w:tcW w:w="0" w:type="auto"/>
          </w:tcPr>
          <w:p w14:paraId="6FFFD0D7" w14:textId="77777777" w:rsidR="00EE3C77" w:rsidRDefault="00EE3C77" w:rsidP="00BB0388">
            <w:pPr>
              <w:rPr>
                <w:bCs/>
              </w:rPr>
            </w:pPr>
          </w:p>
        </w:tc>
      </w:tr>
      <w:tr w:rsidR="00EE3C77" w:rsidRPr="00705F7D" w14:paraId="4315AF44" w14:textId="4CA6E535" w:rsidTr="00EE3C77">
        <w:trPr>
          <w:trHeight w:val="177"/>
        </w:trPr>
        <w:tc>
          <w:tcPr>
            <w:tcW w:w="0" w:type="auto"/>
          </w:tcPr>
          <w:p w14:paraId="401924CE" w14:textId="6EA01B3A" w:rsidR="00EE3C77" w:rsidRPr="00705F7D" w:rsidRDefault="00EE3C77" w:rsidP="004B4251">
            <w:r>
              <w:t>/</w:t>
            </w:r>
            <w:proofErr w:type="spellStart"/>
            <w:r>
              <w:t>api</w:t>
            </w:r>
            <w:proofErr w:type="spellEnd"/>
            <w:r>
              <w:t>/films/duration/</w:t>
            </w:r>
            <w:proofErr w:type="spellStart"/>
            <w:r>
              <w:t>lt</w:t>
            </w:r>
            <w:proofErr w:type="spellEnd"/>
            <w:r>
              <w:t>/{</w:t>
            </w:r>
            <w:proofErr w:type="spellStart"/>
            <w:r>
              <w:t>rd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1FA5C363" w14:textId="77777777" w:rsidR="00EE3C77" w:rsidRPr="00705F7D" w:rsidRDefault="00EE3C77" w:rsidP="004B4251">
            <w:r>
              <w:t>GET</w:t>
            </w:r>
          </w:p>
        </w:tc>
        <w:tc>
          <w:tcPr>
            <w:tcW w:w="0" w:type="auto"/>
          </w:tcPr>
          <w:p w14:paraId="35456A8F" w14:textId="4650BFF7" w:rsidR="00EE3C77" w:rsidRPr="00705F7D" w:rsidRDefault="00EE3C77" w:rsidP="004B4251">
            <w:r>
              <w:t>Search Films where Rental Duration is lower than {</w:t>
            </w:r>
            <w:proofErr w:type="spellStart"/>
            <w:r>
              <w:t>rd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0B3DAC7B" w14:textId="4207CA32" w:rsidR="00EE3C77" w:rsidRDefault="001307C5" w:rsidP="004B4251">
            <w:r>
              <w:t>Collection of Films</w:t>
            </w:r>
          </w:p>
        </w:tc>
        <w:tc>
          <w:tcPr>
            <w:tcW w:w="0" w:type="auto"/>
          </w:tcPr>
          <w:p w14:paraId="39B3F93F" w14:textId="77777777" w:rsidR="00EE3C77" w:rsidRDefault="00EE3C77" w:rsidP="004B4251"/>
        </w:tc>
      </w:tr>
      <w:tr w:rsidR="00EE3C77" w14:paraId="0D2481FE" w14:textId="7E18005C" w:rsidTr="00EE3C77">
        <w:trPr>
          <w:trHeight w:val="177"/>
        </w:trPr>
        <w:tc>
          <w:tcPr>
            <w:tcW w:w="0" w:type="auto"/>
          </w:tcPr>
          <w:p w14:paraId="31F189D6" w14:textId="380F2059" w:rsidR="00EE3C77" w:rsidRDefault="00EE3C77" w:rsidP="004B4251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/films/rate/</w:t>
            </w:r>
            <w:proofErr w:type="spellStart"/>
            <w:r>
              <w:rPr>
                <w:bCs/>
              </w:rPr>
              <w:t>lt</w:t>
            </w:r>
            <w:proofErr w:type="spellEnd"/>
            <w:r>
              <w:rPr>
                <w:bCs/>
              </w:rPr>
              <w:t>/{rate}</w:t>
            </w:r>
          </w:p>
        </w:tc>
        <w:tc>
          <w:tcPr>
            <w:tcW w:w="0" w:type="auto"/>
          </w:tcPr>
          <w:p w14:paraId="1A41B12F" w14:textId="77777777" w:rsidR="00EE3C77" w:rsidRDefault="00EE3C77" w:rsidP="004B4251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653714C4" w14:textId="07097278" w:rsidR="00EE3C77" w:rsidRDefault="00EE3C77" w:rsidP="004B4251">
            <w:pPr>
              <w:rPr>
                <w:bCs/>
              </w:rPr>
            </w:pPr>
            <w:r>
              <w:rPr>
                <w:bCs/>
              </w:rPr>
              <w:t>Search Films where Rental Rate is lower than {rate}</w:t>
            </w:r>
          </w:p>
        </w:tc>
        <w:tc>
          <w:tcPr>
            <w:tcW w:w="0" w:type="auto"/>
          </w:tcPr>
          <w:p w14:paraId="4F2DD3E0" w14:textId="3FE4B6EE" w:rsidR="00EE3C77" w:rsidRDefault="001307C5" w:rsidP="004B4251">
            <w:pPr>
              <w:rPr>
                <w:bCs/>
              </w:rPr>
            </w:pPr>
            <w:r>
              <w:t>Collection of Films</w:t>
            </w:r>
          </w:p>
        </w:tc>
        <w:tc>
          <w:tcPr>
            <w:tcW w:w="0" w:type="auto"/>
          </w:tcPr>
          <w:p w14:paraId="79D2CE44" w14:textId="77777777" w:rsidR="00EE3C77" w:rsidRDefault="00EE3C77" w:rsidP="004B4251">
            <w:pPr>
              <w:rPr>
                <w:bCs/>
              </w:rPr>
            </w:pPr>
          </w:p>
        </w:tc>
      </w:tr>
      <w:tr w:rsidR="00EE3C77" w:rsidRPr="00C332C7" w14:paraId="6DC55808" w14:textId="4E74E20F" w:rsidTr="00EE3C77">
        <w:trPr>
          <w:trHeight w:val="177"/>
        </w:trPr>
        <w:tc>
          <w:tcPr>
            <w:tcW w:w="0" w:type="auto"/>
          </w:tcPr>
          <w:p w14:paraId="4C9B9822" w14:textId="0E22F77A" w:rsidR="00EE3C77" w:rsidRPr="00C332C7" w:rsidRDefault="00EE3C77" w:rsidP="004B4251">
            <w:pPr>
              <w:rPr>
                <w:bCs/>
              </w:rPr>
            </w:pPr>
            <w:r w:rsidRPr="00C332C7">
              <w:rPr>
                <w:bCs/>
              </w:rPr>
              <w:lastRenderedPageBreak/>
              <w:t>/</w:t>
            </w:r>
            <w:proofErr w:type="spellStart"/>
            <w:r w:rsidRPr="00C332C7">
              <w:rPr>
                <w:bCs/>
              </w:rPr>
              <w:t>api</w:t>
            </w:r>
            <w:proofErr w:type="spellEnd"/>
            <w:r w:rsidRPr="00C332C7">
              <w:rPr>
                <w:bCs/>
              </w:rPr>
              <w:t>/films/</w:t>
            </w:r>
            <w:r>
              <w:rPr>
                <w:bCs/>
              </w:rPr>
              <w:t>length/</w:t>
            </w:r>
            <w:proofErr w:type="spellStart"/>
            <w:r>
              <w:rPr>
                <w:bCs/>
              </w:rPr>
              <w:t>lt</w:t>
            </w:r>
            <w:proofErr w:type="spellEnd"/>
            <w:r>
              <w:rPr>
                <w:bCs/>
              </w:rPr>
              <w:t>/{length}</w:t>
            </w:r>
          </w:p>
        </w:tc>
        <w:tc>
          <w:tcPr>
            <w:tcW w:w="0" w:type="auto"/>
          </w:tcPr>
          <w:p w14:paraId="0828264C" w14:textId="77777777" w:rsidR="00EE3C77" w:rsidRPr="00C332C7" w:rsidRDefault="00EE3C77" w:rsidP="004B4251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0751F234" w14:textId="7AA9FA4D" w:rsidR="00EE3C77" w:rsidRPr="00C332C7" w:rsidRDefault="00EE3C77" w:rsidP="004B4251">
            <w:pPr>
              <w:rPr>
                <w:bCs/>
              </w:rPr>
            </w:pPr>
            <w:r>
              <w:rPr>
                <w:bCs/>
              </w:rPr>
              <w:t xml:space="preserve">Search Films where Length is lower than {length} </w:t>
            </w:r>
          </w:p>
        </w:tc>
        <w:tc>
          <w:tcPr>
            <w:tcW w:w="0" w:type="auto"/>
          </w:tcPr>
          <w:p w14:paraId="05CF7662" w14:textId="6E1429D0" w:rsidR="00EE3C77" w:rsidRDefault="00FF1A9B" w:rsidP="004B4251">
            <w:pPr>
              <w:rPr>
                <w:bCs/>
              </w:rPr>
            </w:pPr>
            <w:r>
              <w:t>Collection of Films</w:t>
            </w:r>
          </w:p>
        </w:tc>
        <w:tc>
          <w:tcPr>
            <w:tcW w:w="0" w:type="auto"/>
          </w:tcPr>
          <w:p w14:paraId="75112D4B" w14:textId="77777777" w:rsidR="00EE3C77" w:rsidRDefault="00EE3C77" w:rsidP="004B4251">
            <w:pPr>
              <w:rPr>
                <w:bCs/>
              </w:rPr>
            </w:pPr>
          </w:p>
        </w:tc>
      </w:tr>
      <w:tr w:rsidR="00EE3C77" w:rsidRPr="00C332C7" w14:paraId="1144EF01" w14:textId="45BFBB91" w:rsidTr="00EE3C77">
        <w:trPr>
          <w:trHeight w:val="177"/>
        </w:trPr>
        <w:tc>
          <w:tcPr>
            <w:tcW w:w="0" w:type="auto"/>
          </w:tcPr>
          <w:p w14:paraId="46CF0C03" w14:textId="3FD13F64" w:rsidR="00EE3C77" w:rsidRPr="00F600B1" w:rsidRDefault="00EE3C77" w:rsidP="004B4251">
            <w:pPr>
              <w:rPr>
                <w:bCs/>
                <w:color w:val="auto"/>
              </w:rPr>
            </w:pPr>
            <w:r w:rsidRPr="00F600B1">
              <w:rPr>
                <w:bCs/>
                <w:color w:val="auto"/>
              </w:rPr>
              <w:t>/</w:t>
            </w:r>
            <w:proofErr w:type="spellStart"/>
            <w:r w:rsidRPr="00F600B1">
              <w:rPr>
                <w:bCs/>
                <w:color w:val="auto"/>
              </w:rPr>
              <w:t>api</w:t>
            </w:r>
            <w:proofErr w:type="spellEnd"/>
            <w:r w:rsidRPr="00F600B1">
              <w:rPr>
                <w:bCs/>
                <w:color w:val="auto"/>
              </w:rPr>
              <w:t>/films/</w:t>
            </w:r>
            <w:proofErr w:type="spellStart"/>
            <w:r>
              <w:rPr>
                <w:bCs/>
                <w:color w:val="auto"/>
              </w:rPr>
              <w:t>betweeny</w:t>
            </w:r>
            <w:r w:rsidRPr="00F600B1">
              <w:rPr>
                <w:bCs/>
                <w:color w:val="auto"/>
              </w:rPr>
              <w:t>ear</w:t>
            </w:r>
            <w:proofErr w:type="spellEnd"/>
            <w:r w:rsidRPr="00F600B1">
              <w:rPr>
                <w:bCs/>
                <w:color w:val="auto"/>
              </w:rPr>
              <w:t>/{from}/{to}</w:t>
            </w:r>
          </w:p>
        </w:tc>
        <w:tc>
          <w:tcPr>
            <w:tcW w:w="0" w:type="auto"/>
          </w:tcPr>
          <w:p w14:paraId="100CB884" w14:textId="05298798" w:rsidR="00EE3C77" w:rsidRPr="00F600B1" w:rsidRDefault="00EE3C77" w:rsidP="004B4251">
            <w:pPr>
              <w:rPr>
                <w:bCs/>
                <w:color w:val="auto"/>
              </w:rPr>
            </w:pPr>
            <w:r w:rsidRPr="00F600B1">
              <w:rPr>
                <w:bCs/>
                <w:color w:val="auto"/>
              </w:rPr>
              <w:t>GET</w:t>
            </w:r>
          </w:p>
        </w:tc>
        <w:tc>
          <w:tcPr>
            <w:tcW w:w="0" w:type="auto"/>
          </w:tcPr>
          <w:p w14:paraId="530F693B" w14:textId="17E30485" w:rsidR="00EE3C77" w:rsidRPr="00F600B1" w:rsidRDefault="00EE3C77" w:rsidP="004B4251">
            <w:pPr>
              <w:rPr>
                <w:bCs/>
                <w:color w:val="auto"/>
              </w:rPr>
            </w:pPr>
            <w:r w:rsidRPr="00F600B1">
              <w:rPr>
                <w:bCs/>
                <w:color w:val="auto"/>
              </w:rPr>
              <w:t>Search Films which are Released between {from} and {to}</w:t>
            </w:r>
          </w:p>
        </w:tc>
        <w:tc>
          <w:tcPr>
            <w:tcW w:w="0" w:type="auto"/>
          </w:tcPr>
          <w:p w14:paraId="47826700" w14:textId="169503F4" w:rsidR="00EE3C77" w:rsidRPr="00F600B1" w:rsidRDefault="00FF1A9B" w:rsidP="004B4251">
            <w:pPr>
              <w:rPr>
                <w:bCs/>
              </w:rPr>
            </w:pPr>
            <w:r>
              <w:t>Collection of Films</w:t>
            </w:r>
          </w:p>
        </w:tc>
        <w:tc>
          <w:tcPr>
            <w:tcW w:w="0" w:type="auto"/>
          </w:tcPr>
          <w:p w14:paraId="678B7A5F" w14:textId="77777777" w:rsidR="00EE3C77" w:rsidRPr="00F600B1" w:rsidRDefault="00EE3C77" w:rsidP="004B4251">
            <w:pPr>
              <w:rPr>
                <w:bCs/>
              </w:rPr>
            </w:pPr>
          </w:p>
        </w:tc>
      </w:tr>
      <w:tr w:rsidR="00EE3C77" w:rsidRPr="00C332C7" w14:paraId="6E63DC4D" w14:textId="5E13B484" w:rsidTr="00EE3C77">
        <w:trPr>
          <w:trHeight w:val="177"/>
        </w:trPr>
        <w:tc>
          <w:tcPr>
            <w:tcW w:w="0" w:type="auto"/>
          </w:tcPr>
          <w:p w14:paraId="384C3534" w14:textId="3C3B7C20" w:rsidR="00EE3C77" w:rsidRDefault="00EE3C77" w:rsidP="00095D5F">
            <w:pPr>
              <w:rPr>
                <w:bCs/>
              </w:rPr>
            </w:pPr>
            <w:r w:rsidRPr="00C332C7">
              <w:rPr>
                <w:bCs/>
              </w:rPr>
              <w:t>/</w:t>
            </w:r>
            <w:proofErr w:type="spellStart"/>
            <w:r w:rsidRPr="00C332C7">
              <w:rPr>
                <w:bCs/>
              </w:rPr>
              <w:t>api</w:t>
            </w:r>
            <w:proofErr w:type="spellEnd"/>
            <w:r w:rsidRPr="00C332C7">
              <w:rPr>
                <w:bCs/>
              </w:rPr>
              <w:t>/films/</w:t>
            </w:r>
            <w:r>
              <w:rPr>
                <w:bCs/>
              </w:rPr>
              <w:t>rating/</w:t>
            </w:r>
            <w:proofErr w:type="spellStart"/>
            <w:r>
              <w:rPr>
                <w:bCs/>
              </w:rPr>
              <w:t>lt</w:t>
            </w:r>
            <w:proofErr w:type="spellEnd"/>
            <w:r>
              <w:rPr>
                <w:bCs/>
              </w:rPr>
              <w:t>/{rating}</w:t>
            </w:r>
          </w:p>
        </w:tc>
        <w:tc>
          <w:tcPr>
            <w:tcW w:w="0" w:type="auto"/>
          </w:tcPr>
          <w:p w14:paraId="5EA1DE76" w14:textId="1CF8443A" w:rsidR="00EE3C77" w:rsidRDefault="00EE3C77" w:rsidP="00095D5F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02E03527" w14:textId="07325288" w:rsidR="00EE3C77" w:rsidRDefault="00EE3C77" w:rsidP="00095D5F">
            <w:pPr>
              <w:rPr>
                <w:bCs/>
              </w:rPr>
            </w:pPr>
            <w:r>
              <w:rPr>
                <w:bCs/>
              </w:rPr>
              <w:t xml:space="preserve">Search Films where Rating is lower than {rating} </w:t>
            </w:r>
          </w:p>
        </w:tc>
        <w:tc>
          <w:tcPr>
            <w:tcW w:w="0" w:type="auto"/>
          </w:tcPr>
          <w:p w14:paraId="268242D8" w14:textId="6DC576FD" w:rsidR="00EE3C77" w:rsidRDefault="00FF1A9B" w:rsidP="00095D5F">
            <w:pPr>
              <w:rPr>
                <w:bCs/>
              </w:rPr>
            </w:pPr>
            <w:r>
              <w:t>Collection of Films</w:t>
            </w:r>
          </w:p>
        </w:tc>
        <w:tc>
          <w:tcPr>
            <w:tcW w:w="0" w:type="auto"/>
          </w:tcPr>
          <w:p w14:paraId="35010651" w14:textId="77777777" w:rsidR="00EE3C77" w:rsidRDefault="00EE3C77" w:rsidP="00095D5F">
            <w:pPr>
              <w:rPr>
                <w:bCs/>
              </w:rPr>
            </w:pPr>
          </w:p>
        </w:tc>
      </w:tr>
      <w:tr w:rsidR="00EE3C77" w:rsidRPr="00C332C7" w14:paraId="0E3B0AE4" w14:textId="0D2021FD" w:rsidTr="00EE3C77">
        <w:trPr>
          <w:trHeight w:val="177"/>
        </w:trPr>
        <w:tc>
          <w:tcPr>
            <w:tcW w:w="0" w:type="auto"/>
          </w:tcPr>
          <w:p w14:paraId="6E0594F5" w14:textId="15633FA4" w:rsidR="00EE3C77" w:rsidRDefault="00EE3C77" w:rsidP="00406DB9">
            <w:pPr>
              <w:rPr>
                <w:bCs/>
              </w:rPr>
            </w:pPr>
            <w:r w:rsidRPr="00C332C7">
              <w:rPr>
                <w:bCs/>
              </w:rPr>
              <w:t>/</w:t>
            </w:r>
            <w:proofErr w:type="spellStart"/>
            <w:r w:rsidRPr="00C332C7">
              <w:rPr>
                <w:bCs/>
              </w:rPr>
              <w:t>api</w:t>
            </w:r>
            <w:proofErr w:type="spellEnd"/>
            <w:r w:rsidRPr="00C332C7">
              <w:rPr>
                <w:bCs/>
              </w:rPr>
              <w:t>/films/</w:t>
            </w:r>
            <w:r>
              <w:rPr>
                <w:bCs/>
              </w:rPr>
              <w:t>rating/</w:t>
            </w:r>
            <w:proofErr w:type="spellStart"/>
            <w:r>
              <w:rPr>
                <w:bCs/>
              </w:rPr>
              <w:t>gt</w:t>
            </w:r>
            <w:proofErr w:type="spellEnd"/>
            <w:r>
              <w:rPr>
                <w:bCs/>
              </w:rPr>
              <w:t>/{rating}</w:t>
            </w:r>
          </w:p>
        </w:tc>
        <w:tc>
          <w:tcPr>
            <w:tcW w:w="0" w:type="auto"/>
          </w:tcPr>
          <w:p w14:paraId="67306374" w14:textId="5D03C9B9" w:rsidR="00EE3C77" w:rsidRDefault="00EE3C77" w:rsidP="00406DB9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46643B12" w14:textId="05856C63" w:rsidR="00EE3C77" w:rsidRDefault="00EE3C77" w:rsidP="00406DB9">
            <w:pPr>
              <w:rPr>
                <w:bCs/>
              </w:rPr>
            </w:pPr>
            <w:r>
              <w:rPr>
                <w:bCs/>
              </w:rPr>
              <w:t xml:space="preserve">Search Films where Rating is greater than {rating} </w:t>
            </w:r>
          </w:p>
        </w:tc>
        <w:tc>
          <w:tcPr>
            <w:tcW w:w="0" w:type="auto"/>
          </w:tcPr>
          <w:p w14:paraId="7EE219B8" w14:textId="41035260" w:rsidR="00EE3C77" w:rsidRDefault="00E42316" w:rsidP="00406DB9">
            <w:pPr>
              <w:rPr>
                <w:bCs/>
              </w:rPr>
            </w:pPr>
            <w:r>
              <w:t>Collection of Films</w:t>
            </w:r>
          </w:p>
        </w:tc>
        <w:tc>
          <w:tcPr>
            <w:tcW w:w="0" w:type="auto"/>
          </w:tcPr>
          <w:p w14:paraId="24C49A04" w14:textId="77777777" w:rsidR="00EE3C77" w:rsidRDefault="00EE3C77" w:rsidP="00406DB9">
            <w:pPr>
              <w:rPr>
                <w:bCs/>
              </w:rPr>
            </w:pPr>
          </w:p>
        </w:tc>
      </w:tr>
      <w:tr w:rsidR="00EE3C77" w:rsidRPr="00C332C7" w14:paraId="0A4DB546" w14:textId="2A6591B4" w:rsidTr="00EE3C77">
        <w:trPr>
          <w:trHeight w:val="177"/>
        </w:trPr>
        <w:tc>
          <w:tcPr>
            <w:tcW w:w="0" w:type="auto"/>
          </w:tcPr>
          <w:p w14:paraId="0A1D8F25" w14:textId="20971B15" w:rsidR="00EE3C77" w:rsidRDefault="00EE3C77" w:rsidP="00997F2A">
            <w:pPr>
              <w:rPr>
                <w:bCs/>
              </w:rPr>
            </w:pPr>
            <w:r w:rsidRPr="00C332C7">
              <w:rPr>
                <w:bCs/>
              </w:rPr>
              <w:t>/</w:t>
            </w:r>
            <w:proofErr w:type="spellStart"/>
            <w:r w:rsidRPr="00C332C7">
              <w:rPr>
                <w:bCs/>
              </w:rPr>
              <w:t>api</w:t>
            </w:r>
            <w:proofErr w:type="spellEnd"/>
            <w:r w:rsidRPr="00C332C7">
              <w:rPr>
                <w:bCs/>
              </w:rPr>
              <w:t>/films/</w:t>
            </w:r>
            <w:r>
              <w:rPr>
                <w:bCs/>
              </w:rPr>
              <w:t>language/{lang}</w:t>
            </w:r>
          </w:p>
        </w:tc>
        <w:tc>
          <w:tcPr>
            <w:tcW w:w="0" w:type="auto"/>
          </w:tcPr>
          <w:p w14:paraId="2B092867" w14:textId="06A6E66A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195FC678" w14:textId="4FE9C2CD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Search Films where Language is {lang}</w:t>
            </w:r>
          </w:p>
        </w:tc>
        <w:tc>
          <w:tcPr>
            <w:tcW w:w="0" w:type="auto"/>
          </w:tcPr>
          <w:p w14:paraId="427CEAE3" w14:textId="377C128E" w:rsidR="00EE3C77" w:rsidRDefault="00E42316" w:rsidP="00997F2A">
            <w:pPr>
              <w:rPr>
                <w:bCs/>
              </w:rPr>
            </w:pPr>
            <w:r>
              <w:t>Collection of Films</w:t>
            </w:r>
          </w:p>
        </w:tc>
        <w:tc>
          <w:tcPr>
            <w:tcW w:w="0" w:type="auto"/>
          </w:tcPr>
          <w:p w14:paraId="15936B2D" w14:textId="77777777" w:rsidR="00EE3C77" w:rsidRDefault="00EE3C77" w:rsidP="00997F2A">
            <w:pPr>
              <w:rPr>
                <w:bCs/>
              </w:rPr>
            </w:pPr>
          </w:p>
        </w:tc>
      </w:tr>
      <w:tr w:rsidR="00EE3C77" w:rsidRPr="00C332C7" w14:paraId="7C138493" w14:textId="5419CBC6" w:rsidTr="00EE3C77">
        <w:trPr>
          <w:trHeight w:val="177"/>
        </w:trPr>
        <w:tc>
          <w:tcPr>
            <w:tcW w:w="0" w:type="auto"/>
          </w:tcPr>
          <w:p w14:paraId="62300370" w14:textId="5715D92E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/films/</w:t>
            </w:r>
            <w:proofErr w:type="spellStart"/>
            <w:r>
              <w:rPr>
                <w:bCs/>
              </w:rPr>
              <w:t>countbyyear</w:t>
            </w:r>
            <w:proofErr w:type="spellEnd"/>
          </w:p>
        </w:tc>
        <w:tc>
          <w:tcPr>
            <w:tcW w:w="0" w:type="auto"/>
          </w:tcPr>
          <w:p w14:paraId="6700C4B0" w14:textId="3EAA2C1A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23868E73" w14:textId="73FBA5E5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Display number of Films released by each Year</w:t>
            </w:r>
          </w:p>
        </w:tc>
        <w:tc>
          <w:tcPr>
            <w:tcW w:w="0" w:type="auto"/>
          </w:tcPr>
          <w:p w14:paraId="2E27F59F" w14:textId="45D26561" w:rsidR="00EE3C77" w:rsidRDefault="001407B0" w:rsidP="00997F2A">
            <w:pPr>
              <w:rPr>
                <w:bCs/>
              </w:rPr>
            </w:pPr>
            <w:r>
              <w:rPr>
                <w:bCs/>
              </w:rPr>
              <w:t xml:space="preserve">Year &amp; Count of Films </w:t>
            </w:r>
          </w:p>
        </w:tc>
        <w:tc>
          <w:tcPr>
            <w:tcW w:w="0" w:type="auto"/>
          </w:tcPr>
          <w:p w14:paraId="7CAB5540" w14:textId="77777777" w:rsidR="00EE3C77" w:rsidRDefault="00EE3C77" w:rsidP="00997F2A">
            <w:pPr>
              <w:rPr>
                <w:bCs/>
              </w:rPr>
            </w:pPr>
          </w:p>
        </w:tc>
      </w:tr>
      <w:tr w:rsidR="00EE3C77" w:rsidRPr="00C332C7" w14:paraId="5A201755" w14:textId="533927CC" w:rsidTr="00EE3C77">
        <w:trPr>
          <w:trHeight w:val="177"/>
        </w:trPr>
        <w:tc>
          <w:tcPr>
            <w:tcW w:w="0" w:type="auto"/>
          </w:tcPr>
          <w:p w14:paraId="13D20174" w14:textId="0833D3E3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/films/{id}/actors</w:t>
            </w:r>
          </w:p>
        </w:tc>
        <w:tc>
          <w:tcPr>
            <w:tcW w:w="0" w:type="auto"/>
          </w:tcPr>
          <w:p w14:paraId="7A8E70F7" w14:textId="0F6023D6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4590ABEA" w14:textId="4D78CBF5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Find all Actors of a Film by Film id</w:t>
            </w:r>
          </w:p>
        </w:tc>
        <w:tc>
          <w:tcPr>
            <w:tcW w:w="0" w:type="auto"/>
          </w:tcPr>
          <w:p w14:paraId="6A69F7ED" w14:textId="38B79D7A" w:rsidR="00EE3C77" w:rsidRDefault="004A54B6" w:rsidP="00997F2A">
            <w:pPr>
              <w:rPr>
                <w:bCs/>
              </w:rPr>
            </w:pPr>
            <w:r>
              <w:rPr>
                <w:bCs/>
              </w:rPr>
              <w:t>Collection of Actors</w:t>
            </w:r>
          </w:p>
        </w:tc>
        <w:tc>
          <w:tcPr>
            <w:tcW w:w="0" w:type="auto"/>
          </w:tcPr>
          <w:p w14:paraId="52B89F7D" w14:textId="77777777" w:rsidR="00EE3C77" w:rsidRDefault="00EE3C77" w:rsidP="00997F2A">
            <w:pPr>
              <w:rPr>
                <w:bCs/>
              </w:rPr>
            </w:pPr>
          </w:p>
        </w:tc>
      </w:tr>
      <w:tr w:rsidR="00EE3C77" w:rsidRPr="00C332C7" w14:paraId="314293FF" w14:textId="6FFABD76" w:rsidTr="00EE3C77">
        <w:trPr>
          <w:trHeight w:val="177"/>
        </w:trPr>
        <w:tc>
          <w:tcPr>
            <w:tcW w:w="0" w:type="auto"/>
          </w:tcPr>
          <w:p w14:paraId="0AA39EB9" w14:textId="2ED611A5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/films/category/{category}</w:t>
            </w:r>
          </w:p>
        </w:tc>
        <w:tc>
          <w:tcPr>
            <w:tcW w:w="0" w:type="auto"/>
          </w:tcPr>
          <w:p w14:paraId="420CD4EE" w14:textId="11BE8074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0151915F" w14:textId="71523852" w:rsidR="00EE3C77" w:rsidRDefault="00EE3C77" w:rsidP="00997F2A">
            <w:pPr>
              <w:rPr>
                <w:bCs/>
              </w:rPr>
            </w:pPr>
            <w:r>
              <w:rPr>
                <w:bCs/>
              </w:rPr>
              <w:t>Find all Films of specified {category}</w:t>
            </w:r>
          </w:p>
        </w:tc>
        <w:tc>
          <w:tcPr>
            <w:tcW w:w="0" w:type="auto"/>
          </w:tcPr>
          <w:p w14:paraId="7EFC8C0B" w14:textId="772126CF" w:rsidR="00EE3C77" w:rsidRDefault="004A54B6" w:rsidP="00997F2A">
            <w:pPr>
              <w:rPr>
                <w:bCs/>
              </w:rPr>
            </w:pPr>
            <w:r>
              <w:t>Collection of Films</w:t>
            </w:r>
          </w:p>
        </w:tc>
        <w:tc>
          <w:tcPr>
            <w:tcW w:w="0" w:type="auto"/>
          </w:tcPr>
          <w:p w14:paraId="01433827" w14:textId="77777777" w:rsidR="00EE3C77" w:rsidRDefault="00EE3C77" w:rsidP="00997F2A">
            <w:pPr>
              <w:rPr>
                <w:bCs/>
              </w:rPr>
            </w:pPr>
          </w:p>
        </w:tc>
      </w:tr>
      <w:tr w:rsidR="00EE3C77" w:rsidRPr="00C332C7" w14:paraId="1FAB0973" w14:textId="596B02F7" w:rsidTr="00EE3C77">
        <w:trPr>
          <w:trHeight w:val="177"/>
        </w:trPr>
        <w:tc>
          <w:tcPr>
            <w:tcW w:w="0" w:type="auto"/>
          </w:tcPr>
          <w:p w14:paraId="19F642D2" w14:textId="1F76C08E" w:rsidR="00EE3C77" w:rsidRPr="00572363" w:rsidRDefault="00EE3C77" w:rsidP="00E80B9D">
            <w:pPr>
              <w:rPr>
                <w:bCs/>
                <w:color w:val="auto"/>
              </w:rPr>
            </w:pPr>
            <w:r w:rsidRPr="00572363">
              <w:rPr>
                <w:color w:val="auto"/>
              </w:rPr>
              <w:t>/</w:t>
            </w:r>
            <w:proofErr w:type="spellStart"/>
            <w:r w:rsidRPr="00572363">
              <w:rPr>
                <w:color w:val="auto"/>
              </w:rPr>
              <w:t>api</w:t>
            </w:r>
            <w:proofErr w:type="spellEnd"/>
            <w:r w:rsidRPr="00572363">
              <w:rPr>
                <w:color w:val="auto"/>
              </w:rPr>
              <w:t>/films/{id}/actor</w:t>
            </w:r>
          </w:p>
        </w:tc>
        <w:tc>
          <w:tcPr>
            <w:tcW w:w="0" w:type="auto"/>
          </w:tcPr>
          <w:p w14:paraId="176E392D" w14:textId="558AFDCD" w:rsidR="00EE3C77" w:rsidRPr="00572363" w:rsidRDefault="00EE3C77" w:rsidP="00E80B9D">
            <w:pPr>
              <w:rPr>
                <w:bCs/>
                <w:color w:val="auto"/>
              </w:rPr>
            </w:pPr>
            <w:r w:rsidRPr="00572363">
              <w:rPr>
                <w:bCs/>
                <w:color w:val="auto"/>
              </w:rPr>
              <w:t>PUT</w:t>
            </w:r>
          </w:p>
        </w:tc>
        <w:tc>
          <w:tcPr>
            <w:tcW w:w="0" w:type="auto"/>
          </w:tcPr>
          <w:p w14:paraId="7A942060" w14:textId="7513FFD9" w:rsidR="00EE3C77" w:rsidRPr="00572363" w:rsidRDefault="00EE3C77" w:rsidP="00E80B9D">
            <w:pPr>
              <w:rPr>
                <w:bCs/>
                <w:color w:val="auto"/>
              </w:rPr>
            </w:pPr>
            <w:r w:rsidRPr="00572363">
              <w:rPr>
                <w:bCs/>
                <w:color w:val="auto"/>
              </w:rPr>
              <w:t>Assign Actor to a Film</w:t>
            </w:r>
          </w:p>
        </w:tc>
        <w:tc>
          <w:tcPr>
            <w:tcW w:w="0" w:type="auto"/>
          </w:tcPr>
          <w:p w14:paraId="3A748548" w14:textId="458DED1A" w:rsidR="00EE3C77" w:rsidRPr="00572363" w:rsidRDefault="001220BE" w:rsidP="00E80B9D">
            <w:pPr>
              <w:rPr>
                <w:bCs/>
              </w:rPr>
            </w:pPr>
            <w:r>
              <w:rPr>
                <w:bCs/>
              </w:rPr>
              <w:t>Collection of Actors</w:t>
            </w:r>
          </w:p>
        </w:tc>
        <w:tc>
          <w:tcPr>
            <w:tcW w:w="0" w:type="auto"/>
          </w:tcPr>
          <w:p w14:paraId="795D9C8D" w14:textId="77777777" w:rsidR="00EE3C77" w:rsidRPr="00572363" w:rsidRDefault="00EE3C77" w:rsidP="00E80B9D">
            <w:pPr>
              <w:rPr>
                <w:bCs/>
              </w:rPr>
            </w:pPr>
          </w:p>
        </w:tc>
      </w:tr>
      <w:tr w:rsidR="00EE3C77" w:rsidRPr="00C332C7" w14:paraId="396474BE" w14:textId="7CF6A1BA" w:rsidTr="00EE3C77">
        <w:trPr>
          <w:trHeight w:val="177"/>
        </w:trPr>
        <w:tc>
          <w:tcPr>
            <w:tcW w:w="0" w:type="auto"/>
          </w:tcPr>
          <w:p w14:paraId="7E67BF65" w14:textId="3CFA448F" w:rsidR="00EE3C77" w:rsidRPr="001128FC" w:rsidRDefault="00EE3C77" w:rsidP="00E80B9D">
            <w:pPr>
              <w:rPr>
                <w:color w:val="auto"/>
              </w:rPr>
            </w:pPr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/films/update/title/{id}</w:t>
            </w:r>
          </w:p>
        </w:tc>
        <w:tc>
          <w:tcPr>
            <w:tcW w:w="0" w:type="auto"/>
          </w:tcPr>
          <w:p w14:paraId="6D2681B2" w14:textId="681594E3" w:rsidR="00EE3C77" w:rsidRPr="001128FC" w:rsidRDefault="00EE3C77" w:rsidP="00E80B9D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PUT</w:t>
            </w:r>
          </w:p>
        </w:tc>
        <w:tc>
          <w:tcPr>
            <w:tcW w:w="0" w:type="auto"/>
          </w:tcPr>
          <w:p w14:paraId="794A7B2D" w14:textId="4EDFB02F" w:rsidR="00EE3C77" w:rsidRPr="001128FC" w:rsidRDefault="00EE3C77" w:rsidP="00E80B9D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Update Title of a Film</w:t>
            </w:r>
          </w:p>
        </w:tc>
        <w:tc>
          <w:tcPr>
            <w:tcW w:w="0" w:type="auto"/>
          </w:tcPr>
          <w:p w14:paraId="18A843D4" w14:textId="65700CE0" w:rsidR="00EE3C77" w:rsidRDefault="001220BE" w:rsidP="00E80B9D">
            <w:pPr>
              <w:rPr>
                <w:bCs/>
              </w:rPr>
            </w:pPr>
            <w:r>
              <w:rPr>
                <w:bCs/>
              </w:rPr>
              <w:t>Film</w:t>
            </w:r>
          </w:p>
        </w:tc>
        <w:tc>
          <w:tcPr>
            <w:tcW w:w="0" w:type="auto"/>
          </w:tcPr>
          <w:p w14:paraId="1CA7689D" w14:textId="77777777" w:rsidR="00EE3C77" w:rsidRDefault="00EE3C77" w:rsidP="00E80B9D">
            <w:pPr>
              <w:rPr>
                <w:bCs/>
              </w:rPr>
            </w:pPr>
          </w:p>
        </w:tc>
      </w:tr>
      <w:tr w:rsidR="00EE3C77" w:rsidRPr="00C332C7" w14:paraId="13228D71" w14:textId="5C7EA565" w:rsidTr="00EE3C77">
        <w:trPr>
          <w:trHeight w:val="177"/>
        </w:trPr>
        <w:tc>
          <w:tcPr>
            <w:tcW w:w="0" w:type="auto"/>
          </w:tcPr>
          <w:p w14:paraId="5DDF7F8D" w14:textId="4B8D2F7A" w:rsidR="00EE3C77" w:rsidRPr="001128FC" w:rsidRDefault="00EE3C77" w:rsidP="00840A46">
            <w:pPr>
              <w:rPr>
                <w:color w:val="auto"/>
              </w:rPr>
            </w:pPr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/films/update/</w:t>
            </w:r>
            <w:proofErr w:type="spellStart"/>
            <w:r>
              <w:rPr>
                <w:color w:val="auto"/>
              </w:rPr>
              <w:t>releaseyear</w:t>
            </w:r>
            <w:proofErr w:type="spellEnd"/>
            <w:r>
              <w:rPr>
                <w:color w:val="auto"/>
              </w:rPr>
              <w:t>/{id}</w:t>
            </w:r>
          </w:p>
        </w:tc>
        <w:tc>
          <w:tcPr>
            <w:tcW w:w="0" w:type="auto"/>
          </w:tcPr>
          <w:p w14:paraId="622D3EF4" w14:textId="5ACE07EA" w:rsidR="00EE3C77" w:rsidRPr="001128FC" w:rsidRDefault="00EE3C77" w:rsidP="00840A46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PUT</w:t>
            </w:r>
          </w:p>
        </w:tc>
        <w:tc>
          <w:tcPr>
            <w:tcW w:w="0" w:type="auto"/>
          </w:tcPr>
          <w:p w14:paraId="7CD504B5" w14:textId="745CF68D" w:rsidR="00EE3C77" w:rsidRPr="001128FC" w:rsidRDefault="00EE3C77" w:rsidP="00840A46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Update Release Year of a Film</w:t>
            </w:r>
          </w:p>
        </w:tc>
        <w:tc>
          <w:tcPr>
            <w:tcW w:w="0" w:type="auto"/>
          </w:tcPr>
          <w:p w14:paraId="162D31C8" w14:textId="557D6C06" w:rsidR="00EE3C77" w:rsidRDefault="001220BE" w:rsidP="00840A46">
            <w:pPr>
              <w:rPr>
                <w:bCs/>
              </w:rPr>
            </w:pPr>
            <w:r>
              <w:rPr>
                <w:bCs/>
              </w:rPr>
              <w:t>Film</w:t>
            </w:r>
          </w:p>
        </w:tc>
        <w:tc>
          <w:tcPr>
            <w:tcW w:w="0" w:type="auto"/>
          </w:tcPr>
          <w:p w14:paraId="019BF2DB" w14:textId="77777777" w:rsidR="00EE3C77" w:rsidRDefault="00EE3C77" w:rsidP="00840A46">
            <w:pPr>
              <w:rPr>
                <w:bCs/>
              </w:rPr>
            </w:pPr>
          </w:p>
        </w:tc>
      </w:tr>
      <w:tr w:rsidR="00EE3C77" w:rsidRPr="00C332C7" w14:paraId="598D7B9D" w14:textId="410D691E" w:rsidTr="00EE3C77">
        <w:trPr>
          <w:trHeight w:val="177"/>
        </w:trPr>
        <w:tc>
          <w:tcPr>
            <w:tcW w:w="0" w:type="auto"/>
          </w:tcPr>
          <w:p w14:paraId="2F98DAEE" w14:textId="3196C79B" w:rsidR="00EE3C77" w:rsidRPr="001128FC" w:rsidRDefault="00EE3C77" w:rsidP="00840A46">
            <w:pPr>
              <w:rPr>
                <w:color w:val="auto"/>
              </w:rPr>
            </w:pPr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/films/update/</w:t>
            </w:r>
            <w:proofErr w:type="spellStart"/>
            <w:r>
              <w:rPr>
                <w:color w:val="auto"/>
              </w:rPr>
              <w:t>rentaldurtion</w:t>
            </w:r>
            <w:proofErr w:type="spellEnd"/>
            <w:r>
              <w:rPr>
                <w:color w:val="auto"/>
              </w:rPr>
              <w:t>/{id}</w:t>
            </w:r>
          </w:p>
        </w:tc>
        <w:tc>
          <w:tcPr>
            <w:tcW w:w="0" w:type="auto"/>
          </w:tcPr>
          <w:p w14:paraId="16139CC1" w14:textId="0012ADE1" w:rsidR="00EE3C77" w:rsidRPr="001128FC" w:rsidRDefault="00EE3C77" w:rsidP="00840A46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PUT</w:t>
            </w:r>
          </w:p>
        </w:tc>
        <w:tc>
          <w:tcPr>
            <w:tcW w:w="0" w:type="auto"/>
          </w:tcPr>
          <w:p w14:paraId="097145C0" w14:textId="462883B1" w:rsidR="00EE3C77" w:rsidRPr="001128FC" w:rsidRDefault="00EE3C77" w:rsidP="00840A46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Update Rental Duration of a Film</w:t>
            </w:r>
          </w:p>
        </w:tc>
        <w:tc>
          <w:tcPr>
            <w:tcW w:w="0" w:type="auto"/>
          </w:tcPr>
          <w:p w14:paraId="1BC12070" w14:textId="4D657DEE" w:rsidR="00EE3C77" w:rsidRDefault="001220BE" w:rsidP="00840A46">
            <w:pPr>
              <w:rPr>
                <w:bCs/>
              </w:rPr>
            </w:pPr>
            <w:r>
              <w:rPr>
                <w:bCs/>
              </w:rPr>
              <w:t>Film</w:t>
            </w:r>
          </w:p>
        </w:tc>
        <w:tc>
          <w:tcPr>
            <w:tcW w:w="0" w:type="auto"/>
          </w:tcPr>
          <w:p w14:paraId="3A867A24" w14:textId="77777777" w:rsidR="00EE3C77" w:rsidRDefault="00EE3C77" w:rsidP="00840A46">
            <w:pPr>
              <w:rPr>
                <w:bCs/>
              </w:rPr>
            </w:pPr>
          </w:p>
        </w:tc>
      </w:tr>
      <w:tr w:rsidR="00EE3C77" w:rsidRPr="00C332C7" w14:paraId="773B7118" w14:textId="6D814E8E" w:rsidTr="00EE3C77">
        <w:trPr>
          <w:trHeight w:val="177"/>
        </w:trPr>
        <w:tc>
          <w:tcPr>
            <w:tcW w:w="0" w:type="auto"/>
          </w:tcPr>
          <w:p w14:paraId="23CC1DF6" w14:textId="2604E780" w:rsidR="00EE3C77" w:rsidRPr="001128FC" w:rsidRDefault="00EE3C77" w:rsidP="006F0FD2">
            <w:pPr>
              <w:rPr>
                <w:color w:val="auto"/>
              </w:rPr>
            </w:pPr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/films/update/</w:t>
            </w:r>
            <w:proofErr w:type="spellStart"/>
            <w:r>
              <w:rPr>
                <w:color w:val="auto"/>
              </w:rPr>
              <w:t>rentalrate</w:t>
            </w:r>
            <w:proofErr w:type="spellEnd"/>
            <w:r>
              <w:rPr>
                <w:color w:val="auto"/>
              </w:rPr>
              <w:t>/{id}</w:t>
            </w:r>
          </w:p>
        </w:tc>
        <w:tc>
          <w:tcPr>
            <w:tcW w:w="0" w:type="auto"/>
          </w:tcPr>
          <w:p w14:paraId="68A63DBB" w14:textId="440B6588" w:rsidR="00EE3C77" w:rsidRPr="001128FC" w:rsidRDefault="00EE3C77" w:rsidP="006F0FD2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PUT</w:t>
            </w:r>
          </w:p>
        </w:tc>
        <w:tc>
          <w:tcPr>
            <w:tcW w:w="0" w:type="auto"/>
          </w:tcPr>
          <w:p w14:paraId="4C9B2731" w14:textId="351DBE27" w:rsidR="00EE3C77" w:rsidRPr="001128FC" w:rsidRDefault="00EE3C77" w:rsidP="006F0FD2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Update Rental Rate of a Film</w:t>
            </w:r>
          </w:p>
        </w:tc>
        <w:tc>
          <w:tcPr>
            <w:tcW w:w="0" w:type="auto"/>
          </w:tcPr>
          <w:p w14:paraId="49D0B334" w14:textId="1CC96749" w:rsidR="00EE3C77" w:rsidRDefault="001220BE" w:rsidP="006F0FD2">
            <w:pPr>
              <w:rPr>
                <w:bCs/>
              </w:rPr>
            </w:pPr>
            <w:r>
              <w:rPr>
                <w:bCs/>
              </w:rPr>
              <w:t>Film</w:t>
            </w:r>
          </w:p>
        </w:tc>
        <w:tc>
          <w:tcPr>
            <w:tcW w:w="0" w:type="auto"/>
          </w:tcPr>
          <w:p w14:paraId="14AF9F4A" w14:textId="77777777" w:rsidR="00EE3C77" w:rsidRDefault="00EE3C77" w:rsidP="006F0FD2">
            <w:pPr>
              <w:rPr>
                <w:bCs/>
              </w:rPr>
            </w:pPr>
          </w:p>
        </w:tc>
      </w:tr>
      <w:tr w:rsidR="00EE3C77" w:rsidRPr="00C332C7" w14:paraId="205D0238" w14:textId="269BCE7E" w:rsidTr="00EE3C77">
        <w:trPr>
          <w:trHeight w:val="177"/>
        </w:trPr>
        <w:tc>
          <w:tcPr>
            <w:tcW w:w="0" w:type="auto"/>
          </w:tcPr>
          <w:p w14:paraId="3E6E8DF2" w14:textId="56E0C860" w:rsidR="00EE3C77" w:rsidRPr="001128FC" w:rsidRDefault="00EE3C77" w:rsidP="00573504">
            <w:pPr>
              <w:rPr>
                <w:color w:val="auto"/>
              </w:rPr>
            </w:pPr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/films/update/rating/{id}</w:t>
            </w:r>
          </w:p>
        </w:tc>
        <w:tc>
          <w:tcPr>
            <w:tcW w:w="0" w:type="auto"/>
          </w:tcPr>
          <w:p w14:paraId="324849DE" w14:textId="0206AD88" w:rsidR="00EE3C77" w:rsidRPr="001128FC" w:rsidRDefault="00EE3C77" w:rsidP="00573504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PUT</w:t>
            </w:r>
          </w:p>
        </w:tc>
        <w:tc>
          <w:tcPr>
            <w:tcW w:w="0" w:type="auto"/>
          </w:tcPr>
          <w:p w14:paraId="1A469208" w14:textId="6826AA42" w:rsidR="00EE3C77" w:rsidRPr="001128FC" w:rsidRDefault="00EE3C77" w:rsidP="00573504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Update Rating of a Film</w:t>
            </w:r>
          </w:p>
        </w:tc>
        <w:tc>
          <w:tcPr>
            <w:tcW w:w="0" w:type="auto"/>
          </w:tcPr>
          <w:p w14:paraId="610CF9A0" w14:textId="6C33DA1E" w:rsidR="00EE3C77" w:rsidRDefault="00767BB6" w:rsidP="00573504">
            <w:pPr>
              <w:rPr>
                <w:bCs/>
              </w:rPr>
            </w:pPr>
            <w:r>
              <w:rPr>
                <w:bCs/>
              </w:rPr>
              <w:t>Film</w:t>
            </w:r>
          </w:p>
        </w:tc>
        <w:tc>
          <w:tcPr>
            <w:tcW w:w="0" w:type="auto"/>
          </w:tcPr>
          <w:p w14:paraId="424D8A32" w14:textId="77777777" w:rsidR="00EE3C77" w:rsidRDefault="00EE3C77" w:rsidP="00573504">
            <w:pPr>
              <w:rPr>
                <w:bCs/>
              </w:rPr>
            </w:pPr>
          </w:p>
        </w:tc>
      </w:tr>
      <w:tr w:rsidR="00EE3C77" w:rsidRPr="00C332C7" w14:paraId="4B66493D" w14:textId="5557B797" w:rsidTr="00EE3C77">
        <w:trPr>
          <w:trHeight w:val="177"/>
        </w:trPr>
        <w:tc>
          <w:tcPr>
            <w:tcW w:w="0" w:type="auto"/>
          </w:tcPr>
          <w:p w14:paraId="5547D3D3" w14:textId="471833A0" w:rsidR="00EE3C77" w:rsidRDefault="00EE3C77" w:rsidP="00573504"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/films/update/language/{id}</w:t>
            </w:r>
          </w:p>
        </w:tc>
        <w:tc>
          <w:tcPr>
            <w:tcW w:w="0" w:type="auto"/>
          </w:tcPr>
          <w:p w14:paraId="3F96367F" w14:textId="785D2E0E" w:rsidR="00EE3C77" w:rsidRDefault="00EE3C77" w:rsidP="00573504">
            <w:pPr>
              <w:rPr>
                <w:bCs/>
              </w:rPr>
            </w:pPr>
            <w:r>
              <w:rPr>
                <w:bCs/>
                <w:color w:val="auto"/>
              </w:rPr>
              <w:t>PUT</w:t>
            </w:r>
          </w:p>
        </w:tc>
        <w:tc>
          <w:tcPr>
            <w:tcW w:w="0" w:type="auto"/>
          </w:tcPr>
          <w:p w14:paraId="00B56EBF" w14:textId="12DB4564" w:rsidR="00EE3C77" w:rsidRDefault="00EE3C77" w:rsidP="00573504">
            <w:pPr>
              <w:rPr>
                <w:bCs/>
              </w:rPr>
            </w:pPr>
            <w:r>
              <w:rPr>
                <w:bCs/>
                <w:color w:val="auto"/>
              </w:rPr>
              <w:t>Update Language of a Film</w:t>
            </w:r>
          </w:p>
        </w:tc>
        <w:tc>
          <w:tcPr>
            <w:tcW w:w="0" w:type="auto"/>
          </w:tcPr>
          <w:p w14:paraId="1584295E" w14:textId="1EB209B5" w:rsidR="00EE3C77" w:rsidRDefault="00767BB6" w:rsidP="00573504">
            <w:pPr>
              <w:rPr>
                <w:bCs/>
              </w:rPr>
            </w:pPr>
            <w:r>
              <w:rPr>
                <w:bCs/>
              </w:rPr>
              <w:t>Film</w:t>
            </w:r>
          </w:p>
        </w:tc>
        <w:tc>
          <w:tcPr>
            <w:tcW w:w="0" w:type="auto"/>
          </w:tcPr>
          <w:p w14:paraId="212B1158" w14:textId="77777777" w:rsidR="00EE3C77" w:rsidRDefault="00EE3C77" w:rsidP="00573504">
            <w:pPr>
              <w:rPr>
                <w:bCs/>
              </w:rPr>
            </w:pPr>
          </w:p>
        </w:tc>
      </w:tr>
      <w:tr w:rsidR="00EE3C77" w:rsidRPr="00C332C7" w14:paraId="25E78A6A" w14:textId="26ACB2E6" w:rsidTr="00EE3C77">
        <w:trPr>
          <w:trHeight w:val="177"/>
        </w:trPr>
        <w:tc>
          <w:tcPr>
            <w:tcW w:w="0" w:type="auto"/>
          </w:tcPr>
          <w:p w14:paraId="0303B265" w14:textId="5F8604EE" w:rsidR="00EE3C77" w:rsidRDefault="00EE3C77" w:rsidP="00A46CC0"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/films/update/category/{id}</w:t>
            </w:r>
          </w:p>
        </w:tc>
        <w:tc>
          <w:tcPr>
            <w:tcW w:w="0" w:type="auto"/>
          </w:tcPr>
          <w:p w14:paraId="3FDF8E07" w14:textId="6F1C6A63" w:rsidR="00EE3C77" w:rsidRDefault="00EE3C77" w:rsidP="00A46CC0">
            <w:pPr>
              <w:rPr>
                <w:bCs/>
              </w:rPr>
            </w:pPr>
            <w:r>
              <w:rPr>
                <w:bCs/>
                <w:color w:val="auto"/>
              </w:rPr>
              <w:t>PUT</w:t>
            </w:r>
          </w:p>
        </w:tc>
        <w:tc>
          <w:tcPr>
            <w:tcW w:w="0" w:type="auto"/>
          </w:tcPr>
          <w:p w14:paraId="7E588B5E" w14:textId="56095724" w:rsidR="00EE3C77" w:rsidRDefault="00EE3C77" w:rsidP="00A46CC0">
            <w:pPr>
              <w:rPr>
                <w:bCs/>
              </w:rPr>
            </w:pPr>
            <w:r>
              <w:rPr>
                <w:bCs/>
                <w:color w:val="auto"/>
              </w:rPr>
              <w:t>Update Category of a Film</w:t>
            </w:r>
          </w:p>
        </w:tc>
        <w:tc>
          <w:tcPr>
            <w:tcW w:w="0" w:type="auto"/>
          </w:tcPr>
          <w:p w14:paraId="18A77836" w14:textId="07F872D2" w:rsidR="00EE3C77" w:rsidRDefault="00767BB6" w:rsidP="00A46CC0">
            <w:pPr>
              <w:rPr>
                <w:bCs/>
              </w:rPr>
            </w:pPr>
            <w:r>
              <w:rPr>
                <w:bCs/>
              </w:rPr>
              <w:t>Film</w:t>
            </w:r>
          </w:p>
        </w:tc>
        <w:tc>
          <w:tcPr>
            <w:tcW w:w="0" w:type="auto"/>
          </w:tcPr>
          <w:p w14:paraId="4A57F22D" w14:textId="77777777" w:rsidR="00EE3C77" w:rsidRDefault="00EE3C77" w:rsidP="00A46CC0">
            <w:pPr>
              <w:rPr>
                <w:bCs/>
              </w:rPr>
            </w:pPr>
          </w:p>
        </w:tc>
      </w:tr>
    </w:tbl>
    <w:p w14:paraId="74AA0E71" w14:textId="77777777" w:rsidR="00DE3F82" w:rsidRDefault="00DE3F82" w:rsidP="009D70BA"/>
    <w:p w14:paraId="0C1EF0DD" w14:textId="77777777" w:rsidR="00F82A50" w:rsidRDefault="00F82A50" w:rsidP="009D70BA"/>
    <w:p w14:paraId="3160FDC2" w14:textId="77777777" w:rsidR="00F82A50" w:rsidRDefault="00F82A50" w:rsidP="009D70BA"/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3144"/>
        <w:gridCol w:w="1482"/>
        <w:gridCol w:w="2332"/>
        <w:gridCol w:w="1881"/>
        <w:gridCol w:w="1136"/>
      </w:tblGrid>
      <w:tr w:rsidR="00BB66DC" w14:paraId="63943FBB" w14:textId="77777777" w:rsidTr="00A8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04EA7679" w14:textId="77777777" w:rsidR="0013310A" w:rsidRPr="00705F7D" w:rsidRDefault="0013310A" w:rsidP="0057005A">
            <w:r>
              <w:t>Endpoints</w:t>
            </w:r>
          </w:p>
        </w:tc>
        <w:tc>
          <w:tcPr>
            <w:tcW w:w="1482" w:type="dxa"/>
          </w:tcPr>
          <w:p w14:paraId="31CFA4E6" w14:textId="77777777" w:rsidR="0013310A" w:rsidRPr="00705F7D" w:rsidRDefault="0013310A" w:rsidP="0057005A">
            <w:r>
              <w:t>HTTP Verb/Method</w:t>
            </w:r>
          </w:p>
        </w:tc>
        <w:tc>
          <w:tcPr>
            <w:tcW w:w="2377" w:type="dxa"/>
          </w:tcPr>
          <w:p w14:paraId="05F5D417" w14:textId="77777777" w:rsidR="0013310A" w:rsidRDefault="0013310A" w:rsidP="0057005A">
            <w:r>
              <w:t>Description</w:t>
            </w:r>
          </w:p>
        </w:tc>
        <w:tc>
          <w:tcPr>
            <w:tcW w:w="1908" w:type="dxa"/>
          </w:tcPr>
          <w:p w14:paraId="42D6233D" w14:textId="77777777" w:rsidR="0013310A" w:rsidRDefault="0013310A" w:rsidP="0057005A">
            <w:r>
              <w:t>Success Response</w:t>
            </w:r>
          </w:p>
        </w:tc>
        <w:tc>
          <w:tcPr>
            <w:tcW w:w="1136" w:type="dxa"/>
          </w:tcPr>
          <w:p w14:paraId="2C12AD6F" w14:textId="77777777" w:rsidR="0013310A" w:rsidRDefault="0013310A" w:rsidP="0057005A">
            <w:r>
              <w:t>Error Response</w:t>
            </w:r>
          </w:p>
        </w:tc>
      </w:tr>
      <w:tr w:rsidR="00BB66DC" w:rsidRPr="004C03AB" w14:paraId="2024CD2D" w14:textId="77777777" w:rsidTr="00A863E8">
        <w:trPr>
          <w:trHeight w:val="89"/>
        </w:trPr>
        <w:tc>
          <w:tcPr>
            <w:tcW w:w="0" w:type="auto"/>
          </w:tcPr>
          <w:p w14:paraId="495DE2EB" w14:textId="11B1F1C8" w:rsidR="0013310A" w:rsidRPr="00705F7D" w:rsidRDefault="007D38AF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/customer</w:t>
            </w:r>
            <w:r w:rsidR="00296AE6">
              <w:t>s/post</w:t>
            </w:r>
          </w:p>
        </w:tc>
        <w:tc>
          <w:tcPr>
            <w:tcW w:w="1482" w:type="dxa"/>
          </w:tcPr>
          <w:p w14:paraId="31D7201F" w14:textId="55F75890" w:rsidR="0013310A" w:rsidRPr="00705F7D" w:rsidRDefault="00296AE6" w:rsidP="0057005A">
            <w:r>
              <w:t>POST</w:t>
            </w:r>
          </w:p>
        </w:tc>
        <w:tc>
          <w:tcPr>
            <w:tcW w:w="2377" w:type="dxa"/>
          </w:tcPr>
          <w:p w14:paraId="24F81B6E" w14:textId="6CE4B4A4" w:rsidR="0013310A" w:rsidRDefault="00296AE6" w:rsidP="0057005A">
            <w:r>
              <w:t>Add new Customer Object in DB</w:t>
            </w:r>
          </w:p>
        </w:tc>
        <w:tc>
          <w:tcPr>
            <w:tcW w:w="1908" w:type="dxa"/>
          </w:tcPr>
          <w:p w14:paraId="5D412074" w14:textId="15B5B40C" w:rsidR="0013310A" w:rsidRDefault="00200639" w:rsidP="0057005A">
            <w:r>
              <w:t>String: Record Created Successfully</w:t>
            </w:r>
          </w:p>
        </w:tc>
        <w:tc>
          <w:tcPr>
            <w:tcW w:w="1136" w:type="dxa"/>
          </w:tcPr>
          <w:p w14:paraId="2686E5A6" w14:textId="3EDFEFD8" w:rsidR="0013310A" w:rsidRPr="004C03AB" w:rsidRDefault="0013310A" w:rsidP="0057005A"/>
        </w:tc>
      </w:tr>
      <w:tr w:rsidR="00200639" w:rsidRPr="004C03AB" w14:paraId="319FA616" w14:textId="77777777" w:rsidTr="00A863E8">
        <w:trPr>
          <w:trHeight w:val="89"/>
        </w:trPr>
        <w:tc>
          <w:tcPr>
            <w:tcW w:w="0" w:type="auto"/>
          </w:tcPr>
          <w:p w14:paraId="60768413" w14:textId="13625DBE" w:rsidR="00200639" w:rsidRDefault="00200639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/customers/</w:t>
            </w:r>
            <w:proofErr w:type="spellStart"/>
            <w:r w:rsidR="008F6457">
              <w:t>lastname</w:t>
            </w:r>
            <w:proofErr w:type="spellEnd"/>
            <w:r w:rsidR="00BB66DC">
              <w:t>/</w:t>
            </w:r>
            <w:r w:rsidR="008F6457">
              <w:t>{ln}</w:t>
            </w:r>
          </w:p>
        </w:tc>
        <w:tc>
          <w:tcPr>
            <w:tcW w:w="1482" w:type="dxa"/>
          </w:tcPr>
          <w:p w14:paraId="3DB5B56E" w14:textId="7CF4057E" w:rsidR="00200639" w:rsidRDefault="008F6457" w:rsidP="0057005A">
            <w:r>
              <w:t>GET</w:t>
            </w:r>
          </w:p>
        </w:tc>
        <w:tc>
          <w:tcPr>
            <w:tcW w:w="2377" w:type="dxa"/>
          </w:tcPr>
          <w:p w14:paraId="7EFDFF58" w14:textId="4BDA5C61" w:rsidR="00200639" w:rsidRDefault="003D7DEE" w:rsidP="0057005A">
            <w:r>
              <w:t>Search Customers by last name</w:t>
            </w:r>
          </w:p>
        </w:tc>
        <w:tc>
          <w:tcPr>
            <w:tcW w:w="1908" w:type="dxa"/>
          </w:tcPr>
          <w:p w14:paraId="7139D09F" w14:textId="57985D07" w:rsidR="00200639" w:rsidRDefault="003D7DEE" w:rsidP="0057005A">
            <w:r>
              <w:t>Collection of Customers</w:t>
            </w:r>
          </w:p>
        </w:tc>
        <w:tc>
          <w:tcPr>
            <w:tcW w:w="1136" w:type="dxa"/>
          </w:tcPr>
          <w:p w14:paraId="52055521" w14:textId="77777777" w:rsidR="00200639" w:rsidRPr="004C03AB" w:rsidRDefault="00200639" w:rsidP="0057005A"/>
        </w:tc>
      </w:tr>
      <w:tr w:rsidR="00AA5074" w:rsidRPr="004C03AB" w14:paraId="1E05EFDE" w14:textId="77777777" w:rsidTr="00A863E8">
        <w:trPr>
          <w:trHeight w:val="89"/>
        </w:trPr>
        <w:tc>
          <w:tcPr>
            <w:tcW w:w="0" w:type="auto"/>
          </w:tcPr>
          <w:p w14:paraId="5AAB7B52" w14:textId="3FB2F679" w:rsidR="00AA5074" w:rsidRDefault="00AA5074" w:rsidP="00AA5074">
            <w:r>
              <w:t>/</w:t>
            </w:r>
            <w:proofErr w:type="spellStart"/>
            <w:r>
              <w:t>api</w:t>
            </w:r>
            <w:proofErr w:type="spellEnd"/>
            <w:r>
              <w:t>/customers/</w:t>
            </w:r>
            <w:proofErr w:type="spellStart"/>
            <w:r w:rsidR="003D7DEE">
              <w:t>fir</w:t>
            </w:r>
            <w:r>
              <w:t>stname</w:t>
            </w:r>
            <w:proofErr w:type="spellEnd"/>
            <w:r w:rsidR="00BB66DC">
              <w:t>/</w:t>
            </w:r>
            <w:r>
              <w:t>{</w:t>
            </w:r>
            <w:proofErr w:type="spellStart"/>
            <w:r w:rsidR="003D7DEE">
              <w:t>f</w:t>
            </w:r>
            <w:r>
              <w:t>n</w:t>
            </w:r>
            <w:proofErr w:type="spellEnd"/>
            <w:r>
              <w:t>}</w:t>
            </w:r>
          </w:p>
        </w:tc>
        <w:tc>
          <w:tcPr>
            <w:tcW w:w="1482" w:type="dxa"/>
          </w:tcPr>
          <w:p w14:paraId="7FA6DFD0" w14:textId="3A750593" w:rsidR="00AA5074" w:rsidRDefault="00AA5074" w:rsidP="00AA5074">
            <w:r>
              <w:t>GET</w:t>
            </w:r>
          </w:p>
        </w:tc>
        <w:tc>
          <w:tcPr>
            <w:tcW w:w="2377" w:type="dxa"/>
          </w:tcPr>
          <w:p w14:paraId="3FE52566" w14:textId="6FB6858B" w:rsidR="00AA5074" w:rsidRDefault="003D7DEE" w:rsidP="00AA5074">
            <w:r>
              <w:t>Search Customers by first name</w:t>
            </w:r>
          </w:p>
        </w:tc>
        <w:tc>
          <w:tcPr>
            <w:tcW w:w="1908" w:type="dxa"/>
          </w:tcPr>
          <w:p w14:paraId="54D89731" w14:textId="0B35A8F1" w:rsidR="00AA5074" w:rsidRDefault="003D7DEE" w:rsidP="00AA5074">
            <w:r>
              <w:t>Collection of Customers</w:t>
            </w:r>
          </w:p>
        </w:tc>
        <w:tc>
          <w:tcPr>
            <w:tcW w:w="1136" w:type="dxa"/>
          </w:tcPr>
          <w:p w14:paraId="142D042D" w14:textId="77777777" w:rsidR="00AA5074" w:rsidRPr="004C03AB" w:rsidRDefault="00AA5074" w:rsidP="00AA5074"/>
        </w:tc>
      </w:tr>
      <w:tr w:rsidR="00AA5074" w:rsidRPr="004C03AB" w14:paraId="5C9D7E8C" w14:textId="77777777" w:rsidTr="00A863E8">
        <w:trPr>
          <w:trHeight w:val="89"/>
        </w:trPr>
        <w:tc>
          <w:tcPr>
            <w:tcW w:w="0" w:type="auto"/>
          </w:tcPr>
          <w:p w14:paraId="64CFCFFE" w14:textId="5D2C98E8" w:rsidR="00AA5074" w:rsidRDefault="00BB66DC" w:rsidP="00AA5074">
            <w:r>
              <w:t>/</w:t>
            </w:r>
            <w:proofErr w:type="spellStart"/>
            <w:r>
              <w:t>api</w:t>
            </w:r>
            <w:proofErr w:type="spellEnd"/>
            <w:r>
              <w:t>/customers/email/{email}</w:t>
            </w:r>
          </w:p>
        </w:tc>
        <w:tc>
          <w:tcPr>
            <w:tcW w:w="1482" w:type="dxa"/>
          </w:tcPr>
          <w:p w14:paraId="136B33E5" w14:textId="1DAE016B" w:rsidR="00AA5074" w:rsidRDefault="00BB66DC" w:rsidP="00AA5074">
            <w:r>
              <w:t>GET</w:t>
            </w:r>
          </w:p>
        </w:tc>
        <w:tc>
          <w:tcPr>
            <w:tcW w:w="2377" w:type="dxa"/>
          </w:tcPr>
          <w:p w14:paraId="12B28BE5" w14:textId="67D744CD" w:rsidR="00AA5074" w:rsidRDefault="00BB66DC" w:rsidP="00AA5074">
            <w:r>
              <w:t>Search Customers by email</w:t>
            </w:r>
          </w:p>
        </w:tc>
        <w:tc>
          <w:tcPr>
            <w:tcW w:w="1908" w:type="dxa"/>
          </w:tcPr>
          <w:p w14:paraId="66AD9067" w14:textId="6D25E10C" w:rsidR="00AA5074" w:rsidRDefault="00BB66DC" w:rsidP="00AA5074">
            <w:r>
              <w:t>Customer</w:t>
            </w:r>
          </w:p>
        </w:tc>
        <w:tc>
          <w:tcPr>
            <w:tcW w:w="1136" w:type="dxa"/>
          </w:tcPr>
          <w:p w14:paraId="2B89B2CF" w14:textId="77777777" w:rsidR="00AA5074" w:rsidRPr="004C03AB" w:rsidRDefault="00AA5074" w:rsidP="00AA5074"/>
        </w:tc>
      </w:tr>
      <w:tr w:rsidR="004346A4" w:rsidRPr="004C03AB" w14:paraId="666D35A3" w14:textId="77777777" w:rsidTr="00A863E8">
        <w:trPr>
          <w:trHeight w:val="89"/>
        </w:trPr>
        <w:tc>
          <w:tcPr>
            <w:tcW w:w="0" w:type="auto"/>
          </w:tcPr>
          <w:p w14:paraId="50A8B001" w14:textId="64D0497D" w:rsidR="004346A4" w:rsidRDefault="004702E2" w:rsidP="00AA5074">
            <w:r>
              <w:t>/</w:t>
            </w:r>
            <w:proofErr w:type="spellStart"/>
            <w:r>
              <w:t>api</w:t>
            </w:r>
            <w:proofErr w:type="spellEnd"/>
            <w:r>
              <w:t>/customers/</w:t>
            </w:r>
            <w:r w:rsidR="009853E6">
              <w:t>{id}/address</w:t>
            </w:r>
          </w:p>
        </w:tc>
        <w:tc>
          <w:tcPr>
            <w:tcW w:w="1482" w:type="dxa"/>
          </w:tcPr>
          <w:p w14:paraId="7274FA17" w14:textId="1B5FB845" w:rsidR="004346A4" w:rsidRDefault="009853E6" w:rsidP="00AA5074">
            <w:r>
              <w:t>PUT</w:t>
            </w:r>
          </w:p>
        </w:tc>
        <w:tc>
          <w:tcPr>
            <w:tcW w:w="2377" w:type="dxa"/>
          </w:tcPr>
          <w:p w14:paraId="0CAB3B7F" w14:textId="0C646D8B" w:rsidR="004346A4" w:rsidRDefault="009853E6" w:rsidP="00AA5074">
            <w:r>
              <w:t>Assign Address to a Customer</w:t>
            </w:r>
          </w:p>
        </w:tc>
        <w:tc>
          <w:tcPr>
            <w:tcW w:w="1908" w:type="dxa"/>
          </w:tcPr>
          <w:p w14:paraId="2016236C" w14:textId="78B114FA" w:rsidR="00B222F3" w:rsidRDefault="00B222F3" w:rsidP="00E950D8">
            <w:r>
              <w:t>Customer &amp; Address details</w:t>
            </w:r>
          </w:p>
        </w:tc>
        <w:tc>
          <w:tcPr>
            <w:tcW w:w="1136" w:type="dxa"/>
          </w:tcPr>
          <w:p w14:paraId="0C59A720" w14:textId="77777777" w:rsidR="004346A4" w:rsidRPr="004C03AB" w:rsidRDefault="004346A4" w:rsidP="00AA5074"/>
        </w:tc>
      </w:tr>
      <w:tr w:rsidR="004346A4" w:rsidRPr="004C03AB" w14:paraId="00AEDC93" w14:textId="77777777" w:rsidTr="00A863E8">
        <w:trPr>
          <w:trHeight w:val="89"/>
        </w:trPr>
        <w:tc>
          <w:tcPr>
            <w:tcW w:w="0" w:type="auto"/>
          </w:tcPr>
          <w:p w14:paraId="06AFA534" w14:textId="5C2A8FB2" w:rsidR="004346A4" w:rsidRDefault="004F16C0" w:rsidP="00AA5074">
            <w:r>
              <w:t>/</w:t>
            </w:r>
            <w:proofErr w:type="spellStart"/>
            <w:r>
              <w:t>api</w:t>
            </w:r>
            <w:proofErr w:type="spellEnd"/>
            <w:r>
              <w:t>/customers/</w:t>
            </w:r>
            <w:r w:rsidR="00BF6054">
              <w:t>city/{city}</w:t>
            </w:r>
          </w:p>
        </w:tc>
        <w:tc>
          <w:tcPr>
            <w:tcW w:w="1482" w:type="dxa"/>
          </w:tcPr>
          <w:p w14:paraId="1B618074" w14:textId="51A07CE3" w:rsidR="004346A4" w:rsidRDefault="00BF6054" w:rsidP="00AA5074">
            <w:r>
              <w:t>GET</w:t>
            </w:r>
          </w:p>
        </w:tc>
        <w:tc>
          <w:tcPr>
            <w:tcW w:w="2377" w:type="dxa"/>
          </w:tcPr>
          <w:p w14:paraId="06899D56" w14:textId="58C193B4" w:rsidR="004346A4" w:rsidRDefault="00BF6054" w:rsidP="00AA5074">
            <w:r>
              <w:t>Search Customers by City</w:t>
            </w:r>
          </w:p>
        </w:tc>
        <w:tc>
          <w:tcPr>
            <w:tcW w:w="1908" w:type="dxa"/>
          </w:tcPr>
          <w:p w14:paraId="6865B2BF" w14:textId="6460FEAC" w:rsidR="004346A4" w:rsidRDefault="00BF6054" w:rsidP="00AA5074">
            <w:r>
              <w:t>Collection of Customers</w:t>
            </w:r>
            <w:r w:rsidR="00DA3DFB">
              <w:t xml:space="preserve"> with Address</w:t>
            </w:r>
          </w:p>
        </w:tc>
        <w:tc>
          <w:tcPr>
            <w:tcW w:w="1136" w:type="dxa"/>
          </w:tcPr>
          <w:p w14:paraId="208746AB" w14:textId="77777777" w:rsidR="004346A4" w:rsidRPr="004C03AB" w:rsidRDefault="004346A4" w:rsidP="00AA5074"/>
        </w:tc>
      </w:tr>
      <w:tr w:rsidR="00257F1F" w:rsidRPr="004C03AB" w14:paraId="4F59E2D8" w14:textId="77777777" w:rsidTr="00A863E8">
        <w:trPr>
          <w:trHeight w:val="89"/>
        </w:trPr>
        <w:tc>
          <w:tcPr>
            <w:tcW w:w="0" w:type="auto"/>
          </w:tcPr>
          <w:p w14:paraId="5670B968" w14:textId="56516C60" w:rsidR="00257F1F" w:rsidRDefault="00257F1F" w:rsidP="00257F1F">
            <w:r>
              <w:t>/</w:t>
            </w:r>
            <w:proofErr w:type="spellStart"/>
            <w:r>
              <w:t>api</w:t>
            </w:r>
            <w:proofErr w:type="spellEnd"/>
            <w:r>
              <w:t>/customers/country/{country}</w:t>
            </w:r>
          </w:p>
        </w:tc>
        <w:tc>
          <w:tcPr>
            <w:tcW w:w="1482" w:type="dxa"/>
          </w:tcPr>
          <w:p w14:paraId="3D85AE70" w14:textId="2C6245AD" w:rsidR="00257F1F" w:rsidRDefault="00257F1F" w:rsidP="00257F1F">
            <w:r>
              <w:t>GET</w:t>
            </w:r>
          </w:p>
        </w:tc>
        <w:tc>
          <w:tcPr>
            <w:tcW w:w="2377" w:type="dxa"/>
          </w:tcPr>
          <w:p w14:paraId="4C81C87E" w14:textId="090D3042" w:rsidR="00257F1F" w:rsidRDefault="00257F1F" w:rsidP="00257F1F">
            <w:r>
              <w:t xml:space="preserve">Search Customers by </w:t>
            </w:r>
            <w:r w:rsidR="00A863E8">
              <w:t>Country</w:t>
            </w:r>
          </w:p>
        </w:tc>
        <w:tc>
          <w:tcPr>
            <w:tcW w:w="1908" w:type="dxa"/>
          </w:tcPr>
          <w:p w14:paraId="29F56064" w14:textId="6AAABC83" w:rsidR="00257F1F" w:rsidRDefault="00DA3DFB" w:rsidP="00257F1F">
            <w:r>
              <w:t>Collection of Customers with Address</w:t>
            </w:r>
          </w:p>
        </w:tc>
        <w:tc>
          <w:tcPr>
            <w:tcW w:w="1136" w:type="dxa"/>
          </w:tcPr>
          <w:p w14:paraId="457FB545" w14:textId="77777777" w:rsidR="00257F1F" w:rsidRPr="004C03AB" w:rsidRDefault="00257F1F" w:rsidP="00257F1F"/>
        </w:tc>
      </w:tr>
      <w:tr w:rsidR="00257F1F" w:rsidRPr="004C03AB" w14:paraId="58ABB2BF" w14:textId="77777777" w:rsidTr="00A863E8">
        <w:trPr>
          <w:trHeight w:val="89"/>
        </w:trPr>
        <w:tc>
          <w:tcPr>
            <w:tcW w:w="0" w:type="auto"/>
          </w:tcPr>
          <w:p w14:paraId="46605CF3" w14:textId="15F04148" w:rsidR="00257F1F" w:rsidRDefault="00A863E8" w:rsidP="00257F1F">
            <w:r>
              <w:t>/</w:t>
            </w:r>
            <w:proofErr w:type="spellStart"/>
            <w:r>
              <w:t>api</w:t>
            </w:r>
            <w:proofErr w:type="spellEnd"/>
            <w:r>
              <w:t>/customers/active</w:t>
            </w:r>
          </w:p>
        </w:tc>
        <w:tc>
          <w:tcPr>
            <w:tcW w:w="1482" w:type="dxa"/>
          </w:tcPr>
          <w:p w14:paraId="79DAA001" w14:textId="5695BC35" w:rsidR="00257F1F" w:rsidRDefault="00A863E8" w:rsidP="00257F1F">
            <w:r>
              <w:t>GET</w:t>
            </w:r>
          </w:p>
        </w:tc>
        <w:tc>
          <w:tcPr>
            <w:tcW w:w="2377" w:type="dxa"/>
          </w:tcPr>
          <w:p w14:paraId="53393C60" w14:textId="5C9510BB" w:rsidR="00257F1F" w:rsidRDefault="00A863E8" w:rsidP="00257F1F">
            <w:r>
              <w:t>Search all active Customers</w:t>
            </w:r>
          </w:p>
        </w:tc>
        <w:tc>
          <w:tcPr>
            <w:tcW w:w="1908" w:type="dxa"/>
          </w:tcPr>
          <w:p w14:paraId="55CE0C03" w14:textId="2CB61F90" w:rsidR="00257F1F" w:rsidRDefault="00A863E8" w:rsidP="00257F1F">
            <w:r>
              <w:t>Collection of Customers</w:t>
            </w:r>
          </w:p>
        </w:tc>
        <w:tc>
          <w:tcPr>
            <w:tcW w:w="1136" w:type="dxa"/>
          </w:tcPr>
          <w:p w14:paraId="5CAFA076" w14:textId="77777777" w:rsidR="00257F1F" w:rsidRPr="004C03AB" w:rsidRDefault="00257F1F" w:rsidP="00257F1F"/>
        </w:tc>
      </w:tr>
      <w:tr w:rsidR="00A863E8" w:rsidRPr="004C03AB" w14:paraId="1C920691" w14:textId="77777777" w:rsidTr="00A863E8">
        <w:trPr>
          <w:trHeight w:val="89"/>
        </w:trPr>
        <w:tc>
          <w:tcPr>
            <w:tcW w:w="0" w:type="auto"/>
          </w:tcPr>
          <w:p w14:paraId="4DF52818" w14:textId="68E63017" w:rsidR="00A863E8" w:rsidRDefault="00A863E8" w:rsidP="00A863E8">
            <w:r>
              <w:t>/</w:t>
            </w:r>
            <w:proofErr w:type="spellStart"/>
            <w:r>
              <w:t>api</w:t>
            </w:r>
            <w:proofErr w:type="spellEnd"/>
            <w:r>
              <w:t>/customers/inactive</w:t>
            </w:r>
          </w:p>
        </w:tc>
        <w:tc>
          <w:tcPr>
            <w:tcW w:w="1482" w:type="dxa"/>
          </w:tcPr>
          <w:p w14:paraId="51101156" w14:textId="3453E791" w:rsidR="00A863E8" w:rsidRDefault="00A863E8" w:rsidP="00A863E8">
            <w:r>
              <w:t>GET</w:t>
            </w:r>
          </w:p>
        </w:tc>
        <w:tc>
          <w:tcPr>
            <w:tcW w:w="2377" w:type="dxa"/>
          </w:tcPr>
          <w:p w14:paraId="7075EA4E" w14:textId="7CEEB3BE" w:rsidR="00A863E8" w:rsidRDefault="00A863E8" w:rsidP="00A863E8">
            <w:r>
              <w:t>Search all inactive Customers</w:t>
            </w:r>
          </w:p>
        </w:tc>
        <w:tc>
          <w:tcPr>
            <w:tcW w:w="1908" w:type="dxa"/>
          </w:tcPr>
          <w:p w14:paraId="76AA98E9" w14:textId="772DF27A" w:rsidR="00A863E8" w:rsidRDefault="00A863E8" w:rsidP="00A863E8">
            <w:r>
              <w:t>Collection of Customers</w:t>
            </w:r>
          </w:p>
        </w:tc>
        <w:tc>
          <w:tcPr>
            <w:tcW w:w="1136" w:type="dxa"/>
          </w:tcPr>
          <w:p w14:paraId="09B9161D" w14:textId="77777777" w:rsidR="00A863E8" w:rsidRPr="004C03AB" w:rsidRDefault="00A863E8" w:rsidP="00A863E8"/>
        </w:tc>
      </w:tr>
      <w:tr w:rsidR="00C86229" w:rsidRPr="004C03AB" w14:paraId="180CEB70" w14:textId="77777777" w:rsidTr="00A863E8">
        <w:trPr>
          <w:trHeight w:val="89"/>
        </w:trPr>
        <w:tc>
          <w:tcPr>
            <w:tcW w:w="0" w:type="auto"/>
          </w:tcPr>
          <w:p w14:paraId="2912ACB6" w14:textId="5C7CADBD" w:rsidR="00C86229" w:rsidRDefault="00C86229" w:rsidP="00C86229">
            <w:r>
              <w:t>/</w:t>
            </w:r>
            <w:proofErr w:type="spellStart"/>
            <w:r>
              <w:t>api</w:t>
            </w:r>
            <w:proofErr w:type="spellEnd"/>
            <w:r>
              <w:t>/customers/phone</w:t>
            </w:r>
            <w:r w:rsidR="004A172E">
              <w:t>/{phone}</w:t>
            </w:r>
          </w:p>
        </w:tc>
        <w:tc>
          <w:tcPr>
            <w:tcW w:w="1482" w:type="dxa"/>
          </w:tcPr>
          <w:p w14:paraId="4C789942" w14:textId="3181A26D" w:rsidR="00C86229" w:rsidRDefault="00C86229" w:rsidP="00C86229">
            <w:r>
              <w:t>GET</w:t>
            </w:r>
          </w:p>
        </w:tc>
        <w:tc>
          <w:tcPr>
            <w:tcW w:w="2377" w:type="dxa"/>
          </w:tcPr>
          <w:p w14:paraId="499C5C55" w14:textId="78C6598E" w:rsidR="00C86229" w:rsidRDefault="00C86229" w:rsidP="00C86229">
            <w:r>
              <w:t>Search Customers</w:t>
            </w:r>
            <w:r w:rsidR="004A172E">
              <w:t xml:space="preserve"> by phone</w:t>
            </w:r>
            <w:r w:rsidR="00110BA0">
              <w:t xml:space="preserve"> number</w:t>
            </w:r>
          </w:p>
        </w:tc>
        <w:tc>
          <w:tcPr>
            <w:tcW w:w="1908" w:type="dxa"/>
          </w:tcPr>
          <w:p w14:paraId="0E8EFD2D" w14:textId="60699682" w:rsidR="00C86229" w:rsidRDefault="00DA3DFB" w:rsidP="00C86229">
            <w:r>
              <w:t>Customer with Address</w:t>
            </w:r>
          </w:p>
        </w:tc>
        <w:tc>
          <w:tcPr>
            <w:tcW w:w="1136" w:type="dxa"/>
          </w:tcPr>
          <w:p w14:paraId="1E936817" w14:textId="77777777" w:rsidR="00C86229" w:rsidRPr="004C03AB" w:rsidRDefault="00C86229" w:rsidP="00C86229"/>
        </w:tc>
      </w:tr>
      <w:tr w:rsidR="008A44F0" w:rsidRPr="004C03AB" w14:paraId="1698EA27" w14:textId="77777777" w:rsidTr="00A863E8">
        <w:trPr>
          <w:trHeight w:val="89"/>
        </w:trPr>
        <w:tc>
          <w:tcPr>
            <w:tcW w:w="0" w:type="auto"/>
          </w:tcPr>
          <w:p w14:paraId="7B9C8759" w14:textId="2978AB97" w:rsidR="008A44F0" w:rsidRDefault="00316C2D" w:rsidP="00C86229">
            <w:r>
              <w:t>/</w:t>
            </w:r>
            <w:proofErr w:type="spellStart"/>
            <w:r>
              <w:t>api</w:t>
            </w:r>
            <w:proofErr w:type="spellEnd"/>
            <w:r>
              <w:t>/customers/update/</w:t>
            </w:r>
            <w:proofErr w:type="spellStart"/>
            <w:r>
              <w:t>fn</w:t>
            </w:r>
            <w:proofErr w:type="spellEnd"/>
            <w:r w:rsidR="00DD1281">
              <w:t>/{id}</w:t>
            </w:r>
          </w:p>
        </w:tc>
        <w:tc>
          <w:tcPr>
            <w:tcW w:w="1482" w:type="dxa"/>
          </w:tcPr>
          <w:p w14:paraId="3F0164E8" w14:textId="46470DA1" w:rsidR="008A44F0" w:rsidRDefault="00DD1281" w:rsidP="00C86229">
            <w:r>
              <w:t>PUT</w:t>
            </w:r>
          </w:p>
        </w:tc>
        <w:tc>
          <w:tcPr>
            <w:tcW w:w="2377" w:type="dxa"/>
          </w:tcPr>
          <w:p w14:paraId="3388F09F" w14:textId="7C0F730D" w:rsidR="008A44F0" w:rsidRDefault="00DD1281" w:rsidP="00C86229">
            <w:r>
              <w:t>Update first name of Customer</w:t>
            </w:r>
          </w:p>
        </w:tc>
        <w:tc>
          <w:tcPr>
            <w:tcW w:w="1908" w:type="dxa"/>
          </w:tcPr>
          <w:p w14:paraId="2783E386" w14:textId="5B0DFED4" w:rsidR="008A44F0" w:rsidRDefault="00E31226" w:rsidP="00C86229">
            <w:r>
              <w:t>Customer</w:t>
            </w:r>
          </w:p>
        </w:tc>
        <w:tc>
          <w:tcPr>
            <w:tcW w:w="1136" w:type="dxa"/>
          </w:tcPr>
          <w:p w14:paraId="09BC4467" w14:textId="77777777" w:rsidR="008A44F0" w:rsidRPr="004C03AB" w:rsidRDefault="008A44F0" w:rsidP="00C86229"/>
        </w:tc>
      </w:tr>
      <w:tr w:rsidR="00E31226" w:rsidRPr="004C03AB" w14:paraId="3570A7C2" w14:textId="77777777" w:rsidTr="00A863E8">
        <w:trPr>
          <w:trHeight w:val="89"/>
        </w:trPr>
        <w:tc>
          <w:tcPr>
            <w:tcW w:w="0" w:type="auto"/>
          </w:tcPr>
          <w:p w14:paraId="2E6E6633" w14:textId="66E76008" w:rsidR="00E31226" w:rsidRDefault="00E31226" w:rsidP="00E31226">
            <w:r>
              <w:t>/</w:t>
            </w:r>
            <w:proofErr w:type="spellStart"/>
            <w:r>
              <w:t>api</w:t>
            </w:r>
            <w:proofErr w:type="spellEnd"/>
            <w:r>
              <w:t>/customers/update/ln/{id}</w:t>
            </w:r>
          </w:p>
        </w:tc>
        <w:tc>
          <w:tcPr>
            <w:tcW w:w="1482" w:type="dxa"/>
          </w:tcPr>
          <w:p w14:paraId="5C537104" w14:textId="246AB227" w:rsidR="00E31226" w:rsidRDefault="00E31226" w:rsidP="00E31226">
            <w:r>
              <w:t>PUT</w:t>
            </w:r>
          </w:p>
        </w:tc>
        <w:tc>
          <w:tcPr>
            <w:tcW w:w="2377" w:type="dxa"/>
          </w:tcPr>
          <w:p w14:paraId="08239307" w14:textId="6B2F5D2A" w:rsidR="00E31226" w:rsidRDefault="00E31226" w:rsidP="00E31226">
            <w:r>
              <w:t>Update last name of Customer</w:t>
            </w:r>
          </w:p>
        </w:tc>
        <w:tc>
          <w:tcPr>
            <w:tcW w:w="1908" w:type="dxa"/>
          </w:tcPr>
          <w:p w14:paraId="57CC2E96" w14:textId="5EAAD5FB" w:rsidR="00E31226" w:rsidRDefault="00E31226" w:rsidP="00E31226">
            <w:r>
              <w:t>Customer</w:t>
            </w:r>
          </w:p>
        </w:tc>
        <w:tc>
          <w:tcPr>
            <w:tcW w:w="1136" w:type="dxa"/>
          </w:tcPr>
          <w:p w14:paraId="4F240F6D" w14:textId="77777777" w:rsidR="00E31226" w:rsidRPr="004C03AB" w:rsidRDefault="00E31226" w:rsidP="00E31226"/>
        </w:tc>
      </w:tr>
      <w:tr w:rsidR="002B3CB5" w:rsidRPr="004C03AB" w14:paraId="2EC4EFF8" w14:textId="77777777" w:rsidTr="00A863E8">
        <w:trPr>
          <w:trHeight w:val="89"/>
        </w:trPr>
        <w:tc>
          <w:tcPr>
            <w:tcW w:w="0" w:type="auto"/>
          </w:tcPr>
          <w:p w14:paraId="3DE08B2D" w14:textId="0B3FABCA" w:rsidR="002B3CB5" w:rsidRDefault="002B3CB5" w:rsidP="002B3CB5">
            <w:r>
              <w:t>/</w:t>
            </w:r>
            <w:proofErr w:type="spellStart"/>
            <w:r>
              <w:t>api</w:t>
            </w:r>
            <w:proofErr w:type="spellEnd"/>
            <w:r>
              <w:t>/customers/update/email/{id}</w:t>
            </w:r>
          </w:p>
        </w:tc>
        <w:tc>
          <w:tcPr>
            <w:tcW w:w="1482" w:type="dxa"/>
          </w:tcPr>
          <w:p w14:paraId="6A48250C" w14:textId="474DBEB4" w:rsidR="002B3CB5" w:rsidRDefault="002B3CB5" w:rsidP="002B3CB5">
            <w:r>
              <w:t>PUT</w:t>
            </w:r>
          </w:p>
        </w:tc>
        <w:tc>
          <w:tcPr>
            <w:tcW w:w="2377" w:type="dxa"/>
          </w:tcPr>
          <w:p w14:paraId="6CC2262F" w14:textId="1BF2F940" w:rsidR="002B3CB5" w:rsidRDefault="002B3CB5" w:rsidP="002B3CB5">
            <w:r>
              <w:t xml:space="preserve">Update </w:t>
            </w:r>
            <w:r w:rsidR="002855BB">
              <w:t>email</w:t>
            </w:r>
            <w:r>
              <w:t xml:space="preserve"> of Customer</w:t>
            </w:r>
          </w:p>
        </w:tc>
        <w:tc>
          <w:tcPr>
            <w:tcW w:w="1908" w:type="dxa"/>
          </w:tcPr>
          <w:p w14:paraId="6F3FB755" w14:textId="02C29A0B" w:rsidR="002B3CB5" w:rsidRDefault="002B3CB5" w:rsidP="002B3CB5">
            <w:r>
              <w:t>Customer</w:t>
            </w:r>
          </w:p>
        </w:tc>
        <w:tc>
          <w:tcPr>
            <w:tcW w:w="1136" w:type="dxa"/>
          </w:tcPr>
          <w:p w14:paraId="7A692532" w14:textId="77777777" w:rsidR="002B3CB5" w:rsidRPr="004C03AB" w:rsidRDefault="002B3CB5" w:rsidP="002B3CB5"/>
        </w:tc>
      </w:tr>
      <w:tr w:rsidR="00094DE0" w:rsidRPr="004C03AB" w14:paraId="70D14571" w14:textId="77777777" w:rsidTr="00A863E8">
        <w:trPr>
          <w:trHeight w:val="89"/>
        </w:trPr>
        <w:tc>
          <w:tcPr>
            <w:tcW w:w="0" w:type="auto"/>
          </w:tcPr>
          <w:p w14:paraId="31AA728D" w14:textId="19421D25" w:rsidR="00094DE0" w:rsidRDefault="00094DE0" w:rsidP="00094DE0">
            <w:r>
              <w:t>/</w:t>
            </w:r>
            <w:proofErr w:type="spellStart"/>
            <w:r>
              <w:t>api</w:t>
            </w:r>
            <w:proofErr w:type="spellEnd"/>
            <w:r>
              <w:t>/customers/update/store/{id}</w:t>
            </w:r>
          </w:p>
        </w:tc>
        <w:tc>
          <w:tcPr>
            <w:tcW w:w="1482" w:type="dxa"/>
          </w:tcPr>
          <w:p w14:paraId="72F96C54" w14:textId="2586497B" w:rsidR="00094DE0" w:rsidRDefault="00094DE0" w:rsidP="00094DE0">
            <w:r>
              <w:t>PUT</w:t>
            </w:r>
          </w:p>
        </w:tc>
        <w:tc>
          <w:tcPr>
            <w:tcW w:w="2377" w:type="dxa"/>
          </w:tcPr>
          <w:p w14:paraId="65BDBBF0" w14:textId="4F55B45E" w:rsidR="00094DE0" w:rsidRDefault="00F5756A" w:rsidP="00094DE0">
            <w:r>
              <w:t>Assign Store to a Customer</w:t>
            </w:r>
          </w:p>
        </w:tc>
        <w:tc>
          <w:tcPr>
            <w:tcW w:w="1908" w:type="dxa"/>
          </w:tcPr>
          <w:p w14:paraId="3ADFD5E8" w14:textId="2AE44677" w:rsidR="00094DE0" w:rsidRDefault="00094DE0" w:rsidP="00094DE0">
            <w:r>
              <w:t>Customer</w:t>
            </w:r>
          </w:p>
        </w:tc>
        <w:tc>
          <w:tcPr>
            <w:tcW w:w="1136" w:type="dxa"/>
          </w:tcPr>
          <w:p w14:paraId="381DF874" w14:textId="77777777" w:rsidR="00094DE0" w:rsidRPr="004C03AB" w:rsidRDefault="00094DE0" w:rsidP="00094DE0"/>
        </w:tc>
      </w:tr>
      <w:tr w:rsidR="00A26879" w:rsidRPr="004C03AB" w14:paraId="4E2A57E8" w14:textId="77777777" w:rsidTr="00A863E8">
        <w:trPr>
          <w:trHeight w:val="89"/>
        </w:trPr>
        <w:tc>
          <w:tcPr>
            <w:tcW w:w="0" w:type="auto"/>
          </w:tcPr>
          <w:p w14:paraId="616FB062" w14:textId="217FA708" w:rsidR="00A26879" w:rsidRDefault="00A26879" w:rsidP="00A26879">
            <w:r>
              <w:t>/</w:t>
            </w:r>
            <w:proofErr w:type="spellStart"/>
            <w:r>
              <w:t>api</w:t>
            </w:r>
            <w:proofErr w:type="spellEnd"/>
            <w:r>
              <w:t>/customers/update/phone/{id}</w:t>
            </w:r>
          </w:p>
        </w:tc>
        <w:tc>
          <w:tcPr>
            <w:tcW w:w="1482" w:type="dxa"/>
          </w:tcPr>
          <w:p w14:paraId="14CE8791" w14:textId="5012809B" w:rsidR="00A26879" w:rsidRDefault="00A26879" w:rsidP="00A26879">
            <w:r>
              <w:t>PUT</w:t>
            </w:r>
          </w:p>
        </w:tc>
        <w:tc>
          <w:tcPr>
            <w:tcW w:w="2377" w:type="dxa"/>
          </w:tcPr>
          <w:p w14:paraId="52338D4E" w14:textId="29B46FA1" w:rsidR="00A26879" w:rsidRDefault="00A26879" w:rsidP="00A26879">
            <w:r>
              <w:t xml:space="preserve">Update phone number of </w:t>
            </w:r>
            <w:r w:rsidR="00C1028B">
              <w:t>a</w:t>
            </w:r>
            <w:r w:rsidR="005F41C8">
              <w:t xml:space="preserve"> </w:t>
            </w:r>
            <w:r>
              <w:t>Customer</w:t>
            </w:r>
          </w:p>
        </w:tc>
        <w:tc>
          <w:tcPr>
            <w:tcW w:w="1908" w:type="dxa"/>
          </w:tcPr>
          <w:p w14:paraId="1EC0DC0E" w14:textId="57495D34" w:rsidR="00A26879" w:rsidRDefault="00A26879" w:rsidP="00A26879">
            <w:r>
              <w:t>Customer</w:t>
            </w:r>
          </w:p>
        </w:tc>
        <w:tc>
          <w:tcPr>
            <w:tcW w:w="1136" w:type="dxa"/>
          </w:tcPr>
          <w:p w14:paraId="67C6BC15" w14:textId="77777777" w:rsidR="00A26879" w:rsidRPr="004C03AB" w:rsidRDefault="00A26879" w:rsidP="00A26879"/>
        </w:tc>
      </w:tr>
    </w:tbl>
    <w:p w14:paraId="50E1E3BC" w14:textId="77777777" w:rsidR="0013310A" w:rsidRDefault="0013310A" w:rsidP="009D70BA"/>
    <w:tbl>
      <w:tblPr>
        <w:tblStyle w:val="ProposalTable1"/>
        <w:tblW w:w="9980" w:type="dxa"/>
        <w:tblInd w:w="-625" w:type="dxa"/>
        <w:tblLook w:val="04A0" w:firstRow="1" w:lastRow="0" w:firstColumn="1" w:lastColumn="0" w:noHBand="0" w:noVBand="1"/>
      </w:tblPr>
      <w:tblGrid>
        <w:gridCol w:w="3144"/>
        <w:gridCol w:w="1482"/>
        <w:gridCol w:w="1836"/>
        <w:gridCol w:w="2004"/>
        <w:gridCol w:w="1514"/>
      </w:tblGrid>
      <w:tr w:rsidR="0035681E" w14:paraId="3D9E41D9" w14:textId="77777777" w:rsidTr="00454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2CD6" w14:textId="77777777" w:rsidR="0035681E" w:rsidRPr="00705F7D" w:rsidRDefault="0035681E" w:rsidP="0057005A">
            <w:r>
              <w:lastRenderedPageBreak/>
              <w:t>Endpoints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DE5D" w14:textId="77777777" w:rsidR="0035681E" w:rsidRPr="00705F7D" w:rsidRDefault="0035681E" w:rsidP="0057005A">
            <w:r>
              <w:t>HTTP Verb/Method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80B5" w14:textId="77777777" w:rsidR="0035681E" w:rsidRDefault="0035681E" w:rsidP="0057005A">
            <w:r>
              <w:t>Description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8163" w14:textId="77777777" w:rsidR="0035681E" w:rsidRDefault="0035681E" w:rsidP="0057005A">
            <w:r>
              <w:t>Success Response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8070" w14:textId="77777777" w:rsidR="0035681E" w:rsidRDefault="0035681E" w:rsidP="0057005A">
            <w:r>
              <w:t>Error Response</w:t>
            </w:r>
          </w:p>
        </w:tc>
      </w:tr>
      <w:tr w:rsidR="0035681E" w:rsidRPr="004C03AB" w14:paraId="5F0384CA" w14:textId="77777777" w:rsidTr="004546EE">
        <w:trPr>
          <w:trHeight w:val="89"/>
        </w:trPr>
        <w:tc>
          <w:tcPr>
            <w:tcW w:w="0" w:type="auto"/>
            <w:tcBorders>
              <w:top w:val="single" w:sz="4" w:space="0" w:color="auto"/>
            </w:tcBorders>
          </w:tcPr>
          <w:p w14:paraId="7B50F0BA" w14:textId="299E736E" w:rsidR="0035681E" w:rsidRPr="00705F7D" w:rsidRDefault="00CF39C6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/staff/</w:t>
            </w:r>
            <w:r w:rsidR="00EE6683">
              <w:t>post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6B301A09" w14:textId="43A735ED" w:rsidR="0035681E" w:rsidRPr="00705F7D" w:rsidRDefault="00EE6683" w:rsidP="0057005A">
            <w:r>
              <w:t>POST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14:paraId="2F63BEE3" w14:textId="39C37698" w:rsidR="0035681E" w:rsidRDefault="00EE6683" w:rsidP="0057005A">
            <w:r>
              <w:t>Add new Staff object to DB</w:t>
            </w:r>
          </w:p>
        </w:tc>
        <w:tc>
          <w:tcPr>
            <w:tcW w:w="2004" w:type="dxa"/>
            <w:tcBorders>
              <w:top w:val="single" w:sz="4" w:space="0" w:color="auto"/>
            </w:tcBorders>
          </w:tcPr>
          <w:p w14:paraId="209EC86F" w14:textId="3F5CC756" w:rsidR="0035681E" w:rsidRDefault="00E454B4" w:rsidP="0057005A">
            <w:r>
              <w:t>String: Record Created Successfully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067C061F" w14:textId="77777777" w:rsidR="0035681E" w:rsidRPr="004C03AB" w:rsidRDefault="0035681E" w:rsidP="0057005A"/>
        </w:tc>
      </w:tr>
      <w:tr w:rsidR="00BD218E" w:rsidRPr="004C03AB" w14:paraId="6CBA3CAF" w14:textId="77777777" w:rsidTr="004546EE">
        <w:trPr>
          <w:trHeight w:val="89"/>
        </w:trPr>
        <w:tc>
          <w:tcPr>
            <w:tcW w:w="0" w:type="auto"/>
          </w:tcPr>
          <w:p w14:paraId="250A15B2" w14:textId="7A3A033E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/staff/</w:t>
            </w:r>
            <w:proofErr w:type="spellStart"/>
            <w:r>
              <w:t>lastname</w:t>
            </w:r>
            <w:proofErr w:type="spellEnd"/>
            <w:r>
              <w:t>/{ln}</w:t>
            </w:r>
          </w:p>
        </w:tc>
        <w:tc>
          <w:tcPr>
            <w:tcW w:w="1482" w:type="dxa"/>
          </w:tcPr>
          <w:p w14:paraId="0EEF1F1D" w14:textId="75AD5483" w:rsidR="00BD218E" w:rsidRDefault="00BD218E" w:rsidP="00BD218E">
            <w:r>
              <w:t>GET</w:t>
            </w:r>
          </w:p>
        </w:tc>
        <w:tc>
          <w:tcPr>
            <w:tcW w:w="1836" w:type="dxa"/>
          </w:tcPr>
          <w:p w14:paraId="06896006" w14:textId="6C257839" w:rsidR="00BD218E" w:rsidRDefault="00BD218E" w:rsidP="00BD218E">
            <w:r>
              <w:t>Search Staff by last name</w:t>
            </w:r>
          </w:p>
        </w:tc>
        <w:tc>
          <w:tcPr>
            <w:tcW w:w="2004" w:type="dxa"/>
          </w:tcPr>
          <w:p w14:paraId="5F357A67" w14:textId="588E8957" w:rsidR="00BD218E" w:rsidRDefault="00BD218E" w:rsidP="00BD218E">
            <w:r>
              <w:t xml:space="preserve">Collection of </w:t>
            </w:r>
            <w:r w:rsidR="00864983">
              <w:t>Staff</w:t>
            </w:r>
          </w:p>
        </w:tc>
        <w:tc>
          <w:tcPr>
            <w:tcW w:w="1514" w:type="dxa"/>
          </w:tcPr>
          <w:p w14:paraId="21A5B269" w14:textId="77777777" w:rsidR="00BD218E" w:rsidRPr="004C03AB" w:rsidRDefault="00BD218E" w:rsidP="00BD218E"/>
        </w:tc>
      </w:tr>
      <w:tr w:rsidR="00BD218E" w:rsidRPr="004C03AB" w14:paraId="119F8FAC" w14:textId="77777777" w:rsidTr="004546EE">
        <w:trPr>
          <w:trHeight w:val="89"/>
        </w:trPr>
        <w:tc>
          <w:tcPr>
            <w:tcW w:w="0" w:type="auto"/>
          </w:tcPr>
          <w:p w14:paraId="3FB6FDE9" w14:textId="7B49D650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864983">
              <w:t>staff</w:t>
            </w:r>
            <w:r>
              <w:t>/</w:t>
            </w:r>
            <w:proofErr w:type="spellStart"/>
            <w:r>
              <w:t>firstname</w:t>
            </w:r>
            <w:proofErr w:type="spellEnd"/>
            <w:r>
              <w:t>/{</w:t>
            </w:r>
            <w:proofErr w:type="spellStart"/>
            <w:r>
              <w:t>fn</w:t>
            </w:r>
            <w:proofErr w:type="spellEnd"/>
            <w:r>
              <w:t>}</w:t>
            </w:r>
          </w:p>
        </w:tc>
        <w:tc>
          <w:tcPr>
            <w:tcW w:w="1482" w:type="dxa"/>
          </w:tcPr>
          <w:p w14:paraId="6A37A2B1" w14:textId="574C1117" w:rsidR="00BD218E" w:rsidRDefault="00BD218E" w:rsidP="00BD218E">
            <w:r>
              <w:t>GET</w:t>
            </w:r>
          </w:p>
        </w:tc>
        <w:tc>
          <w:tcPr>
            <w:tcW w:w="1836" w:type="dxa"/>
          </w:tcPr>
          <w:p w14:paraId="73695257" w14:textId="03F382BB" w:rsidR="00BD218E" w:rsidRDefault="00BD218E" w:rsidP="00BD218E">
            <w:r>
              <w:t xml:space="preserve">Search </w:t>
            </w:r>
            <w:r w:rsidR="00864983">
              <w:t>Staff</w:t>
            </w:r>
            <w:r>
              <w:t xml:space="preserve"> by first name</w:t>
            </w:r>
          </w:p>
        </w:tc>
        <w:tc>
          <w:tcPr>
            <w:tcW w:w="2004" w:type="dxa"/>
          </w:tcPr>
          <w:p w14:paraId="2A88BEFB" w14:textId="4534ECF8" w:rsidR="00BD218E" w:rsidRDefault="00BD218E" w:rsidP="00BD218E">
            <w:r>
              <w:t xml:space="preserve">Collection of </w:t>
            </w:r>
            <w:r w:rsidR="00864983">
              <w:t>Staff</w:t>
            </w:r>
          </w:p>
        </w:tc>
        <w:tc>
          <w:tcPr>
            <w:tcW w:w="1514" w:type="dxa"/>
          </w:tcPr>
          <w:p w14:paraId="5B1361E6" w14:textId="77777777" w:rsidR="00BD218E" w:rsidRPr="004C03AB" w:rsidRDefault="00BD218E" w:rsidP="00BD218E"/>
        </w:tc>
      </w:tr>
      <w:tr w:rsidR="00BD218E" w:rsidRPr="004C03AB" w14:paraId="2CACFEE2" w14:textId="77777777" w:rsidTr="004546EE">
        <w:trPr>
          <w:trHeight w:val="89"/>
        </w:trPr>
        <w:tc>
          <w:tcPr>
            <w:tcW w:w="0" w:type="auto"/>
          </w:tcPr>
          <w:p w14:paraId="3157682A" w14:textId="18A74138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864983">
              <w:t>staff</w:t>
            </w:r>
            <w:r>
              <w:t>/email/{email}</w:t>
            </w:r>
          </w:p>
        </w:tc>
        <w:tc>
          <w:tcPr>
            <w:tcW w:w="1482" w:type="dxa"/>
          </w:tcPr>
          <w:p w14:paraId="0143F352" w14:textId="30D0301B" w:rsidR="00BD218E" w:rsidRDefault="00BD218E" w:rsidP="00BD218E">
            <w:r>
              <w:t>GET</w:t>
            </w:r>
          </w:p>
        </w:tc>
        <w:tc>
          <w:tcPr>
            <w:tcW w:w="1836" w:type="dxa"/>
          </w:tcPr>
          <w:p w14:paraId="26DA3F06" w14:textId="6C587690" w:rsidR="00BD218E" w:rsidRDefault="00BD218E" w:rsidP="00BD218E">
            <w:r>
              <w:t xml:space="preserve">Search </w:t>
            </w:r>
            <w:r w:rsidR="00864983">
              <w:t>Staff</w:t>
            </w:r>
            <w:r>
              <w:t xml:space="preserve"> by email</w:t>
            </w:r>
          </w:p>
        </w:tc>
        <w:tc>
          <w:tcPr>
            <w:tcW w:w="2004" w:type="dxa"/>
          </w:tcPr>
          <w:p w14:paraId="1DB07F6E" w14:textId="2BA1B233" w:rsidR="00BD218E" w:rsidRDefault="00864983" w:rsidP="00BD218E">
            <w:r>
              <w:t>Staff</w:t>
            </w:r>
          </w:p>
        </w:tc>
        <w:tc>
          <w:tcPr>
            <w:tcW w:w="1514" w:type="dxa"/>
          </w:tcPr>
          <w:p w14:paraId="1715716C" w14:textId="77777777" w:rsidR="00BD218E" w:rsidRPr="004C03AB" w:rsidRDefault="00BD218E" w:rsidP="00BD218E"/>
        </w:tc>
      </w:tr>
      <w:tr w:rsidR="00BD218E" w:rsidRPr="004C03AB" w14:paraId="3015853E" w14:textId="77777777" w:rsidTr="004546EE">
        <w:trPr>
          <w:trHeight w:val="89"/>
        </w:trPr>
        <w:tc>
          <w:tcPr>
            <w:tcW w:w="0" w:type="auto"/>
          </w:tcPr>
          <w:p w14:paraId="03BB009B" w14:textId="2AC6BA94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864983">
              <w:t>Staff</w:t>
            </w:r>
            <w:r>
              <w:t>/{id}/address</w:t>
            </w:r>
          </w:p>
        </w:tc>
        <w:tc>
          <w:tcPr>
            <w:tcW w:w="1482" w:type="dxa"/>
          </w:tcPr>
          <w:p w14:paraId="3812E3A2" w14:textId="6F33844D" w:rsidR="00BD218E" w:rsidRDefault="00BD218E" w:rsidP="00BD218E">
            <w:r>
              <w:t>PUT</w:t>
            </w:r>
          </w:p>
        </w:tc>
        <w:tc>
          <w:tcPr>
            <w:tcW w:w="1836" w:type="dxa"/>
          </w:tcPr>
          <w:p w14:paraId="47B38B37" w14:textId="4E34AF82" w:rsidR="00BD218E" w:rsidRDefault="00BD218E" w:rsidP="00BD218E">
            <w:r>
              <w:t xml:space="preserve">Assign Address to a </w:t>
            </w:r>
            <w:r w:rsidR="00864983">
              <w:t>Staff</w:t>
            </w:r>
          </w:p>
        </w:tc>
        <w:tc>
          <w:tcPr>
            <w:tcW w:w="2004" w:type="dxa"/>
          </w:tcPr>
          <w:p w14:paraId="4DF0988B" w14:textId="3EF2B7C5" w:rsidR="00BD218E" w:rsidRDefault="00864983" w:rsidP="00BD218E">
            <w:r>
              <w:t>Staff</w:t>
            </w:r>
            <w:r w:rsidR="00BD218E">
              <w:t xml:space="preserve"> &amp; Address details</w:t>
            </w:r>
          </w:p>
        </w:tc>
        <w:tc>
          <w:tcPr>
            <w:tcW w:w="1514" w:type="dxa"/>
          </w:tcPr>
          <w:p w14:paraId="2218E4FD" w14:textId="77777777" w:rsidR="00BD218E" w:rsidRPr="004C03AB" w:rsidRDefault="00BD218E" w:rsidP="00BD218E"/>
        </w:tc>
      </w:tr>
      <w:tr w:rsidR="00BD218E" w:rsidRPr="004C03AB" w14:paraId="478F7B22" w14:textId="77777777" w:rsidTr="004546EE">
        <w:trPr>
          <w:trHeight w:val="89"/>
        </w:trPr>
        <w:tc>
          <w:tcPr>
            <w:tcW w:w="0" w:type="auto"/>
          </w:tcPr>
          <w:p w14:paraId="1DCFE7BB" w14:textId="11145E1F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864983">
              <w:t>staff</w:t>
            </w:r>
            <w:r>
              <w:t>/city/{city}</w:t>
            </w:r>
          </w:p>
        </w:tc>
        <w:tc>
          <w:tcPr>
            <w:tcW w:w="1482" w:type="dxa"/>
          </w:tcPr>
          <w:p w14:paraId="4BF9B604" w14:textId="7F62CACB" w:rsidR="00BD218E" w:rsidRDefault="00BD218E" w:rsidP="00BD218E">
            <w:r>
              <w:t>GET</w:t>
            </w:r>
          </w:p>
        </w:tc>
        <w:tc>
          <w:tcPr>
            <w:tcW w:w="1836" w:type="dxa"/>
          </w:tcPr>
          <w:p w14:paraId="45C8A36D" w14:textId="44C70745" w:rsidR="00BD218E" w:rsidRDefault="00BD218E" w:rsidP="00BD218E">
            <w:r>
              <w:t xml:space="preserve">Search </w:t>
            </w:r>
            <w:r w:rsidR="00864983">
              <w:t>Staff</w:t>
            </w:r>
            <w:r>
              <w:t xml:space="preserve"> by City</w:t>
            </w:r>
          </w:p>
        </w:tc>
        <w:tc>
          <w:tcPr>
            <w:tcW w:w="2004" w:type="dxa"/>
          </w:tcPr>
          <w:p w14:paraId="3D325C9F" w14:textId="28B5FC06" w:rsidR="00BD218E" w:rsidRDefault="00BD218E" w:rsidP="00BD218E">
            <w:r>
              <w:t xml:space="preserve">Collection of </w:t>
            </w:r>
            <w:r w:rsidR="00864983">
              <w:t>Staff</w:t>
            </w:r>
            <w:r>
              <w:t xml:space="preserve"> with Address</w:t>
            </w:r>
          </w:p>
        </w:tc>
        <w:tc>
          <w:tcPr>
            <w:tcW w:w="1514" w:type="dxa"/>
          </w:tcPr>
          <w:p w14:paraId="5018194D" w14:textId="77777777" w:rsidR="00BD218E" w:rsidRPr="004C03AB" w:rsidRDefault="00BD218E" w:rsidP="00BD218E"/>
        </w:tc>
      </w:tr>
      <w:tr w:rsidR="00BD218E" w:rsidRPr="004C03AB" w14:paraId="73907E2E" w14:textId="77777777" w:rsidTr="004546EE">
        <w:trPr>
          <w:trHeight w:val="89"/>
        </w:trPr>
        <w:tc>
          <w:tcPr>
            <w:tcW w:w="0" w:type="auto"/>
          </w:tcPr>
          <w:p w14:paraId="0BF5CF7F" w14:textId="78D5D136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864983">
              <w:t>staff</w:t>
            </w:r>
            <w:r>
              <w:t>/country/{country}</w:t>
            </w:r>
          </w:p>
        </w:tc>
        <w:tc>
          <w:tcPr>
            <w:tcW w:w="1482" w:type="dxa"/>
          </w:tcPr>
          <w:p w14:paraId="7025FF2B" w14:textId="4FCEEF5C" w:rsidR="00BD218E" w:rsidRDefault="00BD218E" w:rsidP="00BD218E">
            <w:r>
              <w:t>GET</w:t>
            </w:r>
          </w:p>
        </w:tc>
        <w:tc>
          <w:tcPr>
            <w:tcW w:w="1836" w:type="dxa"/>
          </w:tcPr>
          <w:p w14:paraId="7CBB121F" w14:textId="50C17570" w:rsidR="00BD218E" w:rsidRDefault="00BD218E" w:rsidP="00BD218E">
            <w:r>
              <w:t>Search Customers by Country</w:t>
            </w:r>
          </w:p>
        </w:tc>
        <w:tc>
          <w:tcPr>
            <w:tcW w:w="2004" w:type="dxa"/>
          </w:tcPr>
          <w:p w14:paraId="2FB3390E" w14:textId="15330151" w:rsidR="00BD218E" w:rsidRDefault="00BD218E" w:rsidP="00BD218E">
            <w:r>
              <w:t xml:space="preserve">Collection of </w:t>
            </w:r>
            <w:r w:rsidR="004546EE">
              <w:t>Staff</w:t>
            </w:r>
            <w:r>
              <w:t xml:space="preserve"> with Address</w:t>
            </w:r>
          </w:p>
        </w:tc>
        <w:tc>
          <w:tcPr>
            <w:tcW w:w="1514" w:type="dxa"/>
          </w:tcPr>
          <w:p w14:paraId="09A0A96D" w14:textId="77777777" w:rsidR="00BD218E" w:rsidRPr="004C03AB" w:rsidRDefault="00BD218E" w:rsidP="00BD218E"/>
        </w:tc>
      </w:tr>
      <w:tr w:rsidR="00BD218E" w:rsidRPr="004C03AB" w14:paraId="151A8073" w14:textId="77777777" w:rsidTr="004546EE">
        <w:trPr>
          <w:trHeight w:val="89"/>
        </w:trPr>
        <w:tc>
          <w:tcPr>
            <w:tcW w:w="0" w:type="auto"/>
          </w:tcPr>
          <w:p w14:paraId="4027564E" w14:textId="48C7116A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4546EE">
              <w:t>staff</w:t>
            </w:r>
            <w:r>
              <w:t>/phone/{phone}</w:t>
            </w:r>
          </w:p>
        </w:tc>
        <w:tc>
          <w:tcPr>
            <w:tcW w:w="1482" w:type="dxa"/>
          </w:tcPr>
          <w:p w14:paraId="4026BB96" w14:textId="08040AB2" w:rsidR="00BD218E" w:rsidRDefault="00BD218E" w:rsidP="00BD218E">
            <w:r>
              <w:t>GET</w:t>
            </w:r>
          </w:p>
        </w:tc>
        <w:tc>
          <w:tcPr>
            <w:tcW w:w="1836" w:type="dxa"/>
          </w:tcPr>
          <w:p w14:paraId="28F74DBF" w14:textId="75BD9F93" w:rsidR="00BD218E" w:rsidRDefault="00BD218E" w:rsidP="00BD218E">
            <w:r>
              <w:t xml:space="preserve">Search </w:t>
            </w:r>
            <w:r w:rsidR="004546EE">
              <w:t>Staff</w:t>
            </w:r>
            <w:r>
              <w:t xml:space="preserve"> by phone number</w:t>
            </w:r>
          </w:p>
        </w:tc>
        <w:tc>
          <w:tcPr>
            <w:tcW w:w="2004" w:type="dxa"/>
          </w:tcPr>
          <w:p w14:paraId="326E7393" w14:textId="7FDBB7AE" w:rsidR="00BD218E" w:rsidRDefault="004546EE" w:rsidP="00BD218E">
            <w:r>
              <w:t>Staff</w:t>
            </w:r>
            <w:r w:rsidR="00BD218E">
              <w:t xml:space="preserve"> with Address</w:t>
            </w:r>
          </w:p>
        </w:tc>
        <w:tc>
          <w:tcPr>
            <w:tcW w:w="1514" w:type="dxa"/>
          </w:tcPr>
          <w:p w14:paraId="5254AA6A" w14:textId="77777777" w:rsidR="00BD218E" w:rsidRPr="004C03AB" w:rsidRDefault="00BD218E" w:rsidP="00BD218E"/>
        </w:tc>
      </w:tr>
      <w:tr w:rsidR="00BD218E" w:rsidRPr="004C03AB" w14:paraId="4BF87F28" w14:textId="77777777" w:rsidTr="004546EE">
        <w:trPr>
          <w:trHeight w:val="89"/>
        </w:trPr>
        <w:tc>
          <w:tcPr>
            <w:tcW w:w="0" w:type="auto"/>
          </w:tcPr>
          <w:p w14:paraId="17E554AA" w14:textId="56A76865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4546EE">
              <w:t>staff</w:t>
            </w:r>
            <w:r>
              <w:t>/update/</w:t>
            </w:r>
            <w:proofErr w:type="spellStart"/>
            <w:r>
              <w:t>fn</w:t>
            </w:r>
            <w:proofErr w:type="spellEnd"/>
            <w:r>
              <w:t>/{id}</w:t>
            </w:r>
          </w:p>
        </w:tc>
        <w:tc>
          <w:tcPr>
            <w:tcW w:w="1482" w:type="dxa"/>
          </w:tcPr>
          <w:p w14:paraId="53EDC5D7" w14:textId="19808195" w:rsidR="00BD218E" w:rsidRDefault="00BD218E" w:rsidP="00BD218E">
            <w:r>
              <w:t>PUT</w:t>
            </w:r>
          </w:p>
        </w:tc>
        <w:tc>
          <w:tcPr>
            <w:tcW w:w="1836" w:type="dxa"/>
          </w:tcPr>
          <w:p w14:paraId="63CB98E7" w14:textId="62C39A62" w:rsidR="00BD218E" w:rsidRDefault="00BD218E" w:rsidP="00BD218E">
            <w:r>
              <w:t xml:space="preserve">Update first name of </w:t>
            </w:r>
            <w:r w:rsidR="004546EE">
              <w:t>Staff</w:t>
            </w:r>
          </w:p>
        </w:tc>
        <w:tc>
          <w:tcPr>
            <w:tcW w:w="2004" w:type="dxa"/>
          </w:tcPr>
          <w:p w14:paraId="14B5C0EB" w14:textId="195A800F" w:rsidR="00BD218E" w:rsidRDefault="004546EE" w:rsidP="00BD218E">
            <w:r>
              <w:t>Staff</w:t>
            </w:r>
          </w:p>
        </w:tc>
        <w:tc>
          <w:tcPr>
            <w:tcW w:w="1514" w:type="dxa"/>
          </w:tcPr>
          <w:p w14:paraId="1BB6B989" w14:textId="77777777" w:rsidR="00BD218E" w:rsidRPr="004C03AB" w:rsidRDefault="00BD218E" w:rsidP="00BD218E"/>
        </w:tc>
      </w:tr>
      <w:tr w:rsidR="00BD218E" w:rsidRPr="004C03AB" w14:paraId="13D1CCFB" w14:textId="77777777" w:rsidTr="004546EE">
        <w:trPr>
          <w:trHeight w:val="89"/>
        </w:trPr>
        <w:tc>
          <w:tcPr>
            <w:tcW w:w="0" w:type="auto"/>
          </w:tcPr>
          <w:p w14:paraId="1033D7CA" w14:textId="119AB66D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4546EE">
              <w:t>staff</w:t>
            </w:r>
            <w:r>
              <w:t>/update/ln/{id}</w:t>
            </w:r>
          </w:p>
        </w:tc>
        <w:tc>
          <w:tcPr>
            <w:tcW w:w="1482" w:type="dxa"/>
          </w:tcPr>
          <w:p w14:paraId="2FEA1FC6" w14:textId="1D01114B" w:rsidR="00BD218E" w:rsidRDefault="00BD218E" w:rsidP="00BD218E">
            <w:r>
              <w:t>PUT</w:t>
            </w:r>
          </w:p>
        </w:tc>
        <w:tc>
          <w:tcPr>
            <w:tcW w:w="1836" w:type="dxa"/>
          </w:tcPr>
          <w:p w14:paraId="43D1BC08" w14:textId="0D2E4536" w:rsidR="00BD218E" w:rsidRDefault="00BD218E" w:rsidP="00BD218E">
            <w:r>
              <w:t xml:space="preserve">Update last name of </w:t>
            </w:r>
            <w:r w:rsidR="004546EE">
              <w:t>Staff</w:t>
            </w:r>
          </w:p>
        </w:tc>
        <w:tc>
          <w:tcPr>
            <w:tcW w:w="2004" w:type="dxa"/>
          </w:tcPr>
          <w:p w14:paraId="60275539" w14:textId="0A59E846" w:rsidR="00BD218E" w:rsidRDefault="004546EE" w:rsidP="00BD218E">
            <w:r>
              <w:t>Staff</w:t>
            </w:r>
          </w:p>
        </w:tc>
        <w:tc>
          <w:tcPr>
            <w:tcW w:w="1514" w:type="dxa"/>
          </w:tcPr>
          <w:p w14:paraId="5FFD4F23" w14:textId="77777777" w:rsidR="00BD218E" w:rsidRPr="004C03AB" w:rsidRDefault="00BD218E" w:rsidP="00BD218E"/>
        </w:tc>
      </w:tr>
      <w:tr w:rsidR="00BD218E" w:rsidRPr="004C03AB" w14:paraId="6A334FF1" w14:textId="77777777" w:rsidTr="004546EE">
        <w:trPr>
          <w:trHeight w:val="89"/>
        </w:trPr>
        <w:tc>
          <w:tcPr>
            <w:tcW w:w="0" w:type="auto"/>
          </w:tcPr>
          <w:p w14:paraId="69072D31" w14:textId="29BB777C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4546EE">
              <w:t>staff</w:t>
            </w:r>
            <w:r>
              <w:t>/update/email/{id}</w:t>
            </w:r>
          </w:p>
        </w:tc>
        <w:tc>
          <w:tcPr>
            <w:tcW w:w="1482" w:type="dxa"/>
          </w:tcPr>
          <w:p w14:paraId="535DB1E7" w14:textId="76482332" w:rsidR="00BD218E" w:rsidRDefault="00BD218E" w:rsidP="00BD218E">
            <w:r>
              <w:t>PUT</w:t>
            </w:r>
          </w:p>
        </w:tc>
        <w:tc>
          <w:tcPr>
            <w:tcW w:w="1836" w:type="dxa"/>
          </w:tcPr>
          <w:p w14:paraId="4C7EC37C" w14:textId="02EAF375" w:rsidR="00BD218E" w:rsidRDefault="00BD218E" w:rsidP="00BD218E">
            <w:r>
              <w:t xml:space="preserve">Update email of </w:t>
            </w:r>
            <w:r w:rsidR="004546EE">
              <w:t>Staff</w:t>
            </w:r>
          </w:p>
        </w:tc>
        <w:tc>
          <w:tcPr>
            <w:tcW w:w="2004" w:type="dxa"/>
          </w:tcPr>
          <w:p w14:paraId="361E3A59" w14:textId="733A15A5" w:rsidR="00BD218E" w:rsidRDefault="000B6A04" w:rsidP="00BD218E">
            <w:r>
              <w:t>Staff</w:t>
            </w:r>
          </w:p>
        </w:tc>
        <w:tc>
          <w:tcPr>
            <w:tcW w:w="1514" w:type="dxa"/>
          </w:tcPr>
          <w:p w14:paraId="40B13B0E" w14:textId="77777777" w:rsidR="00BD218E" w:rsidRPr="004C03AB" w:rsidRDefault="00BD218E" w:rsidP="00BD218E"/>
        </w:tc>
      </w:tr>
      <w:tr w:rsidR="00BD218E" w:rsidRPr="004C03AB" w14:paraId="13C1DC32" w14:textId="77777777" w:rsidTr="004546EE">
        <w:trPr>
          <w:trHeight w:val="89"/>
        </w:trPr>
        <w:tc>
          <w:tcPr>
            <w:tcW w:w="0" w:type="auto"/>
          </w:tcPr>
          <w:p w14:paraId="0141DA85" w14:textId="1F744DA6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0B6A04">
              <w:t>staff</w:t>
            </w:r>
            <w:r>
              <w:t>/update/store/{id}</w:t>
            </w:r>
          </w:p>
        </w:tc>
        <w:tc>
          <w:tcPr>
            <w:tcW w:w="1482" w:type="dxa"/>
          </w:tcPr>
          <w:p w14:paraId="5668CF38" w14:textId="36CA951B" w:rsidR="00BD218E" w:rsidRDefault="00BD218E" w:rsidP="00BD218E">
            <w:r>
              <w:t>PUT</w:t>
            </w:r>
          </w:p>
        </w:tc>
        <w:tc>
          <w:tcPr>
            <w:tcW w:w="1836" w:type="dxa"/>
          </w:tcPr>
          <w:p w14:paraId="0DE28C50" w14:textId="56BFCD27" w:rsidR="00BD218E" w:rsidRDefault="00BD218E" w:rsidP="00BD218E">
            <w:r>
              <w:t xml:space="preserve">Assign Store to a </w:t>
            </w:r>
            <w:r w:rsidR="000B6A04">
              <w:t>Staff</w:t>
            </w:r>
          </w:p>
        </w:tc>
        <w:tc>
          <w:tcPr>
            <w:tcW w:w="2004" w:type="dxa"/>
          </w:tcPr>
          <w:p w14:paraId="472D8665" w14:textId="39ACBBE2" w:rsidR="00BD218E" w:rsidRDefault="00C15572" w:rsidP="00BD218E">
            <w:r>
              <w:t>Staff</w:t>
            </w:r>
          </w:p>
        </w:tc>
        <w:tc>
          <w:tcPr>
            <w:tcW w:w="1514" w:type="dxa"/>
          </w:tcPr>
          <w:p w14:paraId="3889A669" w14:textId="77777777" w:rsidR="00BD218E" w:rsidRPr="004C03AB" w:rsidRDefault="00BD218E" w:rsidP="00BD218E"/>
        </w:tc>
      </w:tr>
      <w:tr w:rsidR="00BD218E" w:rsidRPr="004C03AB" w14:paraId="7E0ED6AE" w14:textId="77777777" w:rsidTr="004546EE">
        <w:trPr>
          <w:trHeight w:val="89"/>
        </w:trPr>
        <w:tc>
          <w:tcPr>
            <w:tcW w:w="0" w:type="auto"/>
          </w:tcPr>
          <w:p w14:paraId="1755D88F" w14:textId="2003F8C2" w:rsidR="00BD218E" w:rsidRDefault="00BD218E" w:rsidP="00BD218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C15572">
              <w:t>staff</w:t>
            </w:r>
            <w:r>
              <w:t>/update/phone/{id}</w:t>
            </w:r>
          </w:p>
        </w:tc>
        <w:tc>
          <w:tcPr>
            <w:tcW w:w="1482" w:type="dxa"/>
          </w:tcPr>
          <w:p w14:paraId="5361B1C7" w14:textId="5E45CFEC" w:rsidR="00BD218E" w:rsidRDefault="00BD218E" w:rsidP="00BD218E">
            <w:r>
              <w:t>PUT</w:t>
            </w:r>
          </w:p>
        </w:tc>
        <w:tc>
          <w:tcPr>
            <w:tcW w:w="1836" w:type="dxa"/>
          </w:tcPr>
          <w:p w14:paraId="65EDF23D" w14:textId="46BF2C6A" w:rsidR="00BD218E" w:rsidRDefault="00BD218E" w:rsidP="00BD218E">
            <w:r>
              <w:t xml:space="preserve">Update phone number of </w:t>
            </w:r>
            <w:r w:rsidR="00C15572">
              <w:t>a Staff</w:t>
            </w:r>
          </w:p>
        </w:tc>
        <w:tc>
          <w:tcPr>
            <w:tcW w:w="2004" w:type="dxa"/>
          </w:tcPr>
          <w:p w14:paraId="7472EAEB" w14:textId="56BED882" w:rsidR="00BD218E" w:rsidRDefault="00C15572" w:rsidP="00BD218E">
            <w:r>
              <w:t>Staff</w:t>
            </w:r>
          </w:p>
        </w:tc>
        <w:tc>
          <w:tcPr>
            <w:tcW w:w="1514" w:type="dxa"/>
          </w:tcPr>
          <w:p w14:paraId="77AB34A0" w14:textId="77777777" w:rsidR="00BD218E" w:rsidRPr="004C03AB" w:rsidRDefault="00BD218E" w:rsidP="00BD218E"/>
        </w:tc>
      </w:tr>
    </w:tbl>
    <w:p w14:paraId="521D63F9" w14:textId="77777777" w:rsidR="0035681E" w:rsidRDefault="0035681E" w:rsidP="009D70BA"/>
    <w:p w14:paraId="1C989C93" w14:textId="77777777" w:rsidR="000F01B7" w:rsidRDefault="000F01B7" w:rsidP="009D70BA"/>
    <w:p w14:paraId="21CAD6E9" w14:textId="77777777" w:rsidR="000F01B7" w:rsidRDefault="000F01B7" w:rsidP="009D70BA"/>
    <w:p w14:paraId="0377404E" w14:textId="77777777" w:rsidR="000F01B7" w:rsidRDefault="000F01B7" w:rsidP="009D70BA"/>
    <w:tbl>
      <w:tblPr>
        <w:tblStyle w:val="ProposalTable1"/>
        <w:tblW w:w="9980" w:type="dxa"/>
        <w:tblInd w:w="-625" w:type="dxa"/>
        <w:tblLook w:val="04A0" w:firstRow="1" w:lastRow="0" w:firstColumn="1" w:lastColumn="0" w:noHBand="0" w:noVBand="1"/>
      </w:tblPr>
      <w:tblGrid>
        <w:gridCol w:w="2716"/>
        <w:gridCol w:w="1482"/>
        <w:gridCol w:w="2815"/>
        <w:gridCol w:w="1832"/>
        <w:gridCol w:w="1135"/>
      </w:tblGrid>
      <w:tr w:rsidR="003917D2" w14:paraId="70882F73" w14:textId="77777777" w:rsidTr="008C2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1984" w14:textId="77777777" w:rsidR="003917D2" w:rsidRPr="00705F7D" w:rsidRDefault="003917D2" w:rsidP="0057005A">
            <w:r>
              <w:lastRenderedPageBreak/>
              <w:t>Endpoints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B9A4" w14:textId="77777777" w:rsidR="003917D2" w:rsidRPr="00705F7D" w:rsidRDefault="003917D2" w:rsidP="0057005A">
            <w:r>
              <w:t>HTTP Verb/Method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9681" w14:textId="77777777" w:rsidR="003917D2" w:rsidRDefault="003917D2" w:rsidP="0057005A">
            <w:r>
              <w:t>Description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91A" w14:textId="77777777" w:rsidR="003917D2" w:rsidRDefault="003917D2" w:rsidP="0057005A">
            <w:r>
              <w:t>Success Response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4D46" w14:textId="77777777" w:rsidR="003917D2" w:rsidRDefault="003917D2" w:rsidP="0057005A">
            <w:r>
              <w:t>Error Response</w:t>
            </w:r>
          </w:p>
        </w:tc>
      </w:tr>
      <w:tr w:rsidR="003917D2" w:rsidRPr="004C03AB" w14:paraId="04B32B56" w14:textId="77777777" w:rsidTr="008C2B6F">
        <w:trPr>
          <w:trHeight w:val="89"/>
        </w:trPr>
        <w:tc>
          <w:tcPr>
            <w:tcW w:w="0" w:type="auto"/>
            <w:tcBorders>
              <w:top w:val="single" w:sz="4" w:space="0" w:color="auto"/>
            </w:tcBorders>
          </w:tcPr>
          <w:p w14:paraId="33913162" w14:textId="77B66ABF" w:rsidR="003917D2" w:rsidRPr="00705F7D" w:rsidRDefault="003917D2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/stor</w:t>
            </w:r>
            <w:r w:rsidR="00F665E0">
              <w:t>e</w:t>
            </w:r>
            <w:r>
              <w:t>/post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642057F0" w14:textId="77777777" w:rsidR="003917D2" w:rsidRPr="00705F7D" w:rsidRDefault="003917D2" w:rsidP="0057005A">
            <w:r>
              <w:t>POST</w:t>
            </w:r>
          </w:p>
        </w:tc>
        <w:tc>
          <w:tcPr>
            <w:tcW w:w="2924" w:type="dxa"/>
            <w:tcBorders>
              <w:top w:val="single" w:sz="4" w:space="0" w:color="auto"/>
            </w:tcBorders>
          </w:tcPr>
          <w:p w14:paraId="47DA7C23" w14:textId="3F51B7D8" w:rsidR="003917D2" w:rsidRDefault="003917D2" w:rsidP="0057005A">
            <w:r>
              <w:t>Add new St</w:t>
            </w:r>
            <w:r w:rsidR="00F665E0">
              <w:t>ore</w:t>
            </w:r>
            <w:r>
              <w:t xml:space="preserve"> object to DB</w:t>
            </w: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23D91E69" w14:textId="77777777" w:rsidR="003917D2" w:rsidRDefault="003917D2" w:rsidP="0057005A">
            <w:r>
              <w:t>String: Record Created Successfully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B7077DC" w14:textId="77777777" w:rsidR="003917D2" w:rsidRPr="004C03AB" w:rsidRDefault="003917D2" w:rsidP="0057005A"/>
        </w:tc>
      </w:tr>
      <w:tr w:rsidR="003917D2" w:rsidRPr="004C03AB" w14:paraId="6ADBEF96" w14:textId="77777777" w:rsidTr="008C2B6F">
        <w:trPr>
          <w:trHeight w:val="89"/>
        </w:trPr>
        <w:tc>
          <w:tcPr>
            <w:tcW w:w="0" w:type="auto"/>
          </w:tcPr>
          <w:p w14:paraId="3F7138C5" w14:textId="2D75403F" w:rsidR="003917D2" w:rsidRDefault="003917D2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F665E0">
              <w:t>store</w:t>
            </w:r>
            <w:r>
              <w:t>/{id}/address</w:t>
            </w:r>
          </w:p>
        </w:tc>
        <w:tc>
          <w:tcPr>
            <w:tcW w:w="1482" w:type="dxa"/>
          </w:tcPr>
          <w:p w14:paraId="759BBF58" w14:textId="77777777" w:rsidR="003917D2" w:rsidRDefault="003917D2" w:rsidP="0057005A">
            <w:r>
              <w:t>PUT</w:t>
            </w:r>
          </w:p>
        </w:tc>
        <w:tc>
          <w:tcPr>
            <w:tcW w:w="2924" w:type="dxa"/>
          </w:tcPr>
          <w:p w14:paraId="730894BE" w14:textId="66F45C5E" w:rsidR="003917D2" w:rsidRDefault="003917D2" w:rsidP="0057005A">
            <w:r>
              <w:t xml:space="preserve">Assign Address to a </w:t>
            </w:r>
            <w:r w:rsidR="00F665E0">
              <w:t>Store</w:t>
            </w:r>
          </w:p>
        </w:tc>
        <w:tc>
          <w:tcPr>
            <w:tcW w:w="1873" w:type="dxa"/>
          </w:tcPr>
          <w:p w14:paraId="2B3F2DF1" w14:textId="4E1B0365" w:rsidR="003917D2" w:rsidRDefault="00F665E0" w:rsidP="0057005A">
            <w:r>
              <w:t>Store</w:t>
            </w:r>
            <w:r w:rsidR="003917D2">
              <w:t xml:space="preserve"> &amp; Address details</w:t>
            </w:r>
          </w:p>
        </w:tc>
        <w:tc>
          <w:tcPr>
            <w:tcW w:w="900" w:type="dxa"/>
          </w:tcPr>
          <w:p w14:paraId="31D24633" w14:textId="77777777" w:rsidR="003917D2" w:rsidRPr="004C03AB" w:rsidRDefault="003917D2" w:rsidP="0057005A"/>
        </w:tc>
      </w:tr>
      <w:tr w:rsidR="003917D2" w:rsidRPr="004C03AB" w14:paraId="334C9B96" w14:textId="77777777" w:rsidTr="008C2B6F">
        <w:trPr>
          <w:trHeight w:val="89"/>
        </w:trPr>
        <w:tc>
          <w:tcPr>
            <w:tcW w:w="0" w:type="auto"/>
          </w:tcPr>
          <w:p w14:paraId="12833E43" w14:textId="05D51A0E" w:rsidR="003917D2" w:rsidRDefault="003917D2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FA5860">
              <w:t>store</w:t>
            </w:r>
            <w:r>
              <w:t>/city/{city}</w:t>
            </w:r>
          </w:p>
        </w:tc>
        <w:tc>
          <w:tcPr>
            <w:tcW w:w="1482" w:type="dxa"/>
          </w:tcPr>
          <w:p w14:paraId="4FF8520D" w14:textId="77777777" w:rsidR="003917D2" w:rsidRDefault="003917D2" w:rsidP="0057005A">
            <w:r>
              <w:t>GET</w:t>
            </w:r>
          </w:p>
        </w:tc>
        <w:tc>
          <w:tcPr>
            <w:tcW w:w="2924" w:type="dxa"/>
          </w:tcPr>
          <w:p w14:paraId="0470A208" w14:textId="68B11F0D" w:rsidR="003917D2" w:rsidRDefault="003917D2" w:rsidP="0057005A">
            <w:r>
              <w:t xml:space="preserve">Search </w:t>
            </w:r>
            <w:r w:rsidR="00FA5860">
              <w:t>Store</w:t>
            </w:r>
            <w:r>
              <w:t xml:space="preserve"> by City</w:t>
            </w:r>
          </w:p>
        </w:tc>
        <w:tc>
          <w:tcPr>
            <w:tcW w:w="1873" w:type="dxa"/>
          </w:tcPr>
          <w:p w14:paraId="7004B032" w14:textId="7E2432B9" w:rsidR="003917D2" w:rsidRDefault="003917D2" w:rsidP="0057005A">
            <w:r>
              <w:t xml:space="preserve">Collection of </w:t>
            </w:r>
            <w:r w:rsidR="00FA5860">
              <w:t>Store</w:t>
            </w:r>
            <w:r>
              <w:t xml:space="preserve"> with Address</w:t>
            </w:r>
          </w:p>
        </w:tc>
        <w:tc>
          <w:tcPr>
            <w:tcW w:w="900" w:type="dxa"/>
          </w:tcPr>
          <w:p w14:paraId="7EE85D34" w14:textId="77777777" w:rsidR="003917D2" w:rsidRPr="004C03AB" w:rsidRDefault="003917D2" w:rsidP="0057005A"/>
        </w:tc>
      </w:tr>
      <w:tr w:rsidR="003917D2" w:rsidRPr="004C03AB" w14:paraId="539A50F1" w14:textId="77777777" w:rsidTr="008C2B6F">
        <w:trPr>
          <w:trHeight w:val="89"/>
        </w:trPr>
        <w:tc>
          <w:tcPr>
            <w:tcW w:w="0" w:type="auto"/>
          </w:tcPr>
          <w:p w14:paraId="1CF9A189" w14:textId="3C2FBC6A" w:rsidR="003917D2" w:rsidRDefault="003917D2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FA5860">
              <w:t>store</w:t>
            </w:r>
            <w:r>
              <w:t>/country/{country}</w:t>
            </w:r>
          </w:p>
        </w:tc>
        <w:tc>
          <w:tcPr>
            <w:tcW w:w="1482" w:type="dxa"/>
          </w:tcPr>
          <w:p w14:paraId="2FB6C8A8" w14:textId="77777777" w:rsidR="003917D2" w:rsidRDefault="003917D2" w:rsidP="0057005A">
            <w:r>
              <w:t>GET</w:t>
            </w:r>
          </w:p>
        </w:tc>
        <w:tc>
          <w:tcPr>
            <w:tcW w:w="2924" w:type="dxa"/>
          </w:tcPr>
          <w:p w14:paraId="123C9E3D" w14:textId="76F28E47" w:rsidR="003917D2" w:rsidRDefault="003917D2" w:rsidP="0057005A">
            <w:r>
              <w:t xml:space="preserve">Search </w:t>
            </w:r>
            <w:r w:rsidR="00FA5860">
              <w:t>Store</w:t>
            </w:r>
            <w:r>
              <w:t xml:space="preserve"> by Country</w:t>
            </w:r>
          </w:p>
        </w:tc>
        <w:tc>
          <w:tcPr>
            <w:tcW w:w="1873" w:type="dxa"/>
          </w:tcPr>
          <w:p w14:paraId="3A8F4F65" w14:textId="0642659F" w:rsidR="003917D2" w:rsidRDefault="003917D2" w:rsidP="0057005A">
            <w:r>
              <w:t xml:space="preserve">Collection of </w:t>
            </w:r>
            <w:r w:rsidR="00126BFA">
              <w:t>Store</w:t>
            </w:r>
            <w:r>
              <w:t xml:space="preserve"> with Address</w:t>
            </w:r>
          </w:p>
        </w:tc>
        <w:tc>
          <w:tcPr>
            <w:tcW w:w="900" w:type="dxa"/>
          </w:tcPr>
          <w:p w14:paraId="26E5A93D" w14:textId="77777777" w:rsidR="003917D2" w:rsidRPr="004C03AB" w:rsidRDefault="003917D2" w:rsidP="0057005A"/>
        </w:tc>
      </w:tr>
      <w:tr w:rsidR="003917D2" w:rsidRPr="004C03AB" w14:paraId="5A404651" w14:textId="77777777" w:rsidTr="008C2B6F">
        <w:trPr>
          <w:trHeight w:val="89"/>
        </w:trPr>
        <w:tc>
          <w:tcPr>
            <w:tcW w:w="0" w:type="auto"/>
          </w:tcPr>
          <w:p w14:paraId="622007D6" w14:textId="4619F6B8" w:rsidR="003917D2" w:rsidRDefault="003917D2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126BFA">
              <w:t>store</w:t>
            </w:r>
            <w:r>
              <w:t>/phone/{phone}</w:t>
            </w:r>
          </w:p>
        </w:tc>
        <w:tc>
          <w:tcPr>
            <w:tcW w:w="1482" w:type="dxa"/>
          </w:tcPr>
          <w:p w14:paraId="01D9983A" w14:textId="77777777" w:rsidR="003917D2" w:rsidRDefault="003917D2" w:rsidP="0057005A">
            <w:r>
              <w:t>GET</w:t>
            </w:r>
          </w:p>
        </w:tc>
        <w:tc>
          <w:tcPr>
            <w:tcW w:w="2924" w:type="dxa"/>
          </w:tcPr>
          <w:p w14:paraId="13B1A9BD" w14:textId="0A8EF0A7" w:rsidR="003917D2" w:rsidRDefault="003917D2" w:rsidP="0057005A">
            <w:r>
              <w:t xml:space="preserve">Search </w:t>
            </w:r>
            <w:r w:rsidR="00126BFA">
              <w:t>Store</w:t>
            </w:r>
            <w:r>
              <w:t xml:space="preserve"> by phone number</w:t>
            </w:r>
          </w:p>
        </w:tc>
        <w:tc>
          <w:tcPr>
            <w:tcW w:w="1873" w:type="dxa"/>
          </w:tcPr>
          <w:p w14:paraId="21C961C6" w14:textId="58098E82" w:rsidR="003917D2" w:rsidRDefault="00126BFA" w:rsidP="0057005A">
            <w:r>
              <w:t>Store</w:t>
            </w:r>
            <w:r w:rsidR="003917D2">
              <w:t xml:space="preserve"> with Address</w:t>
            </w:r>
          </w:p>
        </w:tc>
        <w:tc>
          <w:tcPr>
            <w:tcW w:w="900" w:type="dxa"/>
          </w:tcPr>
          <w:p w14:paraId="45B8B68E" w14:textId="77777777" w:rsidR="003917D2" w:rsidRPr="004C03AB" w:rsidRDefault="003917D2" w:rsidP="0057005A"/>
        </w:tc>
      </w:tr>
      <w:tr w:rsidR="003917D2" w:rsidRPr="004C03AB" w14:paraId="12D82B3C" w14:textId="77777777" w:rsidTr="008C2B6F">
        <w:trPr>
          <w:trHeight w:val="89"/>
        </w:trPr>
        <w:tc>
          <w:tcPr>
            <w:tcW w:w="0" w:type="auto"/>
          </w:tcPr>
          <w:p w14:paraId="7F5A7342" w14:textId="0199FC9D" w:rsidR="003917D2" w:rsidRDefault="003917D2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711978">
              <w:t>store</w:t>
            </w:r>
            <w:r>
              <w:t>/update/phone/{id}</w:t>
            </w:r>
          </w:p>
        </w:tc>
        <w:tc>
          <w:tcPr>
            <w:tcW w:w="1482" w:type="dxa"/>
          </w:tcPr>
          <w:p w14:paraId="4C04B751" w14:textId="77777777" w:rsidR="003917D2" w:rsidRDefault="003917D2" w:rsidP="0057005A">
            <w:r>
              <w:t>PUT</w:t>
            </w:r>
          </w:p>
        </w:tc>
        <w:tc>
          <w:tcPr>
            <w:tcW w:w="2924" w:type="dxa"/>
          </w:tcPr>
          <w:p w14:paraId="6BF98081" w14:textId="25881947" w:rsidR="003917D2" w:rsidRDefault="003917D2" w:rsidP="0057005A">
            <w:r>
              <w:t xml:space="preserve">Update phone number of a </w:t>
            </w:r>
            <w:r w:rsidR="00711978">
              <w:t>Store</w:t>
            </w:r>
          </w:p>
        </w:tc>
        <w:tc>
          <w:tcPr>
            <w:tcW w:w="1873" w:type="dxa"/>
          </w:tcPr>
          <w:p w14:paraId="5DC3CC26" w14:textId="6518A837" w:rsidR="003917D2" w:rsidRDefault="00711978" w:rsidP="0057005A">
            <w:r>
              <w:t>Store</w:t>
            </w:r>
          </w:p>
        </w:tc>
        <w:tc>
          <w:tcPr>
            <w:tcW w:w="900" w:type="dxa"/>
          </w:tcPr>
          <w:p w14:paraId="3B7BAE3D" w14:textId="77777777" w:rsidR="003917D2" w:rsidRPr="004C03AB" w:rsidRDefault="003917D2" w:rsidP="0057005A"/>
        </w:tc>
      </w:tr>
      <w:tr w:rsidR="00921590" w:rsidRPr="004C03AB" w14:paraId="74DDFBEC" w14:textId="77777777" w:rsidTr="008C2B6F">
        <w:trPr>
          <w:trHeight w:val="89"/>
        </w:trPr>
        <w:tc>
          <w:tcPr>
            <w:tcW w:w="0" w:type="auto"/>
          </w:tcPr>
          <w:p w14:paraId="40029EE6" w14:textId="7127411C" w:rsidR="00921590" w:rsidRDefault="00921590" w:rsidP="00921590">
            <w:r>
              <w:t>/</w:t>
            </w:r>
            <w:proofErr w:type="spellStart"/>
            <w:r>
              <w:t>api</w:t>
            </w:r>
            <w:proofErr w:type="spellEnd"/>
            <w:r>
              <w:t>/store/{id}/</w:t>
            </w:r>
            <w:r w:rsidR="00926A73">
              <w:t>manager</w:t>
            </w:r>
          </w:p>
        </w:tc>
        <w:tc>
          <w:tcPr>
            <w:tcW w:w="1482" w:type="dxa"/>
          </w:tcPr>
          <w:p w14:paraId="3F96ADCE" w14:textId="17C6C903" w:rsidR="00921590" w:rsidRDefault="00921590" w:rsidP="00921590">
            <w:r>
              <w:t>PUT</w:t>
            </w:r>
          </w:p>
        </w:tc>
        <w:tc>
          <w:tcPr>
            <w:tcW w:w="2924" w:type="dxa"/>
          </w:tcPr>
          <w:p w14:paraId="12967FEC" w14:textId="59478B0B" w:rsidR="00921590" w:rsidRDefault="00921590" w:rsidP="00921590">
            <w:r>
              <w:t xml:space="preserve">Assign </w:t>
            </w:r>
            <w:r w:rsidR="00926A73">
              <w:t>manager</w:t>
            </w:r>
            <w:r>
              <w:t xml:space="preserve"> to a Store</w:t>
            </w:r>
          </w:p>
        </w:tc>
        <w:tc>
          <w:tcPr>
            <w:tcW w:w="1873" w:type="dxa"/>
          </w:tcPr>
          <w:p w14:paraId="32B62A2C" w14:textId="4AF71DF4" w:rsidR="00921590" w:rsidRDefault="00921590" w:rsidP="00921590">
            <w:r>
              <w:t>Store &amp; Address details</w:t>
            </w:r>
          </w:p>
        </w:tc>
        <w:tc>
          <w:tcPr>
            <w:tcW w:w="900" w:type="dxa"/>
          </w:tcPr>
          <w:p w14:paraId="117C9E9F" w14:textId="77777777" w:rsidR="00921590" w:rsidRPr="004C03AB" w:rsidRDefault="00921590" w:rsidP="00921590"/>
        </w:tc>
      </w:tr>
      <w:tr w:rsidR="00921590" w:rsidRPr="004C03AB" w14:paraId="4A878CA6" w14:textId="77777777" w:rsidTr="008C2B6F">
        <w:trPr>
          <w:trHeight w:val="89"/>
        </w:trPr>
        <w:tc>
          <w:tcPr>
            <w:tcW w:w="0" w:type="auto"/>
          </w:tcPr>
          <w:p w14:paraId="0316757D" w14:textId="4C98A277" w:rsidR="00921590" w:rsidRDefault="006D7FAD" w:rsidP="00921590">
            <w:r>
              <w:t>/</w:t>
            </w:r>
            <w:proofErr w:type="spellStart"/>
            <w:r>
              <w:t>api</w:t>
            </w:r>
            <w:proofErr w:type="spellEnd"/>
            <w:r>
              <w:t>/store</w:t>
            </w:r>
            <w:r w:rsidR="005B369A">
              <w:t>/staff/</w:t>
            </w:r>
            <w:r w:rsidR="003972A7">
              <w:t>{id}</w:t>
            </w:r>
          </w:p>
        </w:tc>
        <w:tc>
          <w:tcPr>
            <w:tcW w:w="1482" w:type="dxa"/>
          </w:tcPr>
          <w:p w14:paraId="0FA5ED7E" w14:textId="5E2FD430" w:rsidR="00921590" w:rsidRDefault="003972A7" w:rsidP="00921590">
            <w:r>
              <w:t>GET</w:t>
            </w:r>
          </w:p>
        </w:tc>
        <w:tc>
          <w:tcPr>
            <w:tcW w:w="2924" w:type="dxa"/>
          </w:tcPr>
          <w:p w14:paraId="6B94AD46" w14:textId="52B30D1F" w:rsidR="00921590" w:rsidRDefault="003972A7" w:rsidP="00921590">
            <w:r>
              <w:t>Display all Staff of a Store</w:t>
            </w:r>
          </w:p>
        </w:tc>
        <w:tc>
          <w:tcPr>
            <w:tcW w:w="1873" w:type="dxa"/>
          </w:tcPr>
          <w:p w14:paraId="41C8579B" w14:textId="36CD64CE" w:rsidR="00921590" w:rsidRDefault="003972A7" w:rsidP="00921590">
            <w:r>
              <w:t>Collection of Staff</w:t>
            </w:r>
          </w:p>
        </w:tc>
        <w:tc>
          <w:tcPr>
            <w:tcW w:w="900" w:type="dxa"/>
          </w:tcPr>
          <w:p w14:paraId="3DD5B4D8" w14:textId="77777777" w:rsidR="00921590" w:rsidRPr="004C03AB" w:rsidRDefault="00921590" w:rsidP="00921590"/>
        </w:tc>
      </w:tr>
      <w:tr w:rsidR="00921590" w:rsidRPr="004C03AB" w14:paraId="4F2B9BAE" w14:textId="77777777" w:rsidTr="008C2B6F">
        <w:trPr>
          <w:trHeight w:val="89"/>
        </w:trPr>
        <w:tc>
          <w:tcPr>
            <w:tcW w:w="0" w:type="auto"/>
          </w:tcPr>
          <w:p w14:paraId="4D2B8F66" w14:textId="59ABF167" w:rsidR="00921590" w:rsidRDefault="003972A7" w:rsidP="00921590">
            <w:r>
              <w:t>/</w:t>
            </w:r>
            <w:proofErr w:type="spellStart"/>
            <w:r>
              <w:t>api</w:t>
            </w:r>
            <w:proofErr w:type="spellEnd"/>
            <w:r>
              <w:t>/store/customer</w:t>
            </w:r>
            <w:r w:rsidR="009B2142">
              <w:t>/{id}</w:t>
            </w:r>
          </w:p>
        </w:tc>
        <w:tc>
          <w:tcPr>
            <w:tcW w:w="1482" w:type="dxa"/>
          </w:tcPr>
          <w:p w14:paraId="1B2926C1" w14:textId="2A70800A" w:rsidR="00921590" w:rsidRDefault="009B2142" w:rsidP="00921590">
            <w:r>
              <w:t>GET</w:t>
            </w:r>
          </w:p>
        </w:tc>
        <w:tc>
          <w:tcPr>
            <w:tcW w:w="2924" w:type="dxa"/>
          </w:tcPr>
          <w:p w14:paraId="14C086C5" w14:textId="3850A486" w:rsidR="00921590" w:rsidRDefault="009B2142" w:rsidP="00921590">
            <w:r>
              <w:t>Display all Customers of a Store</w:t>
            </w:r>
          </w:p>
        </w:tc>
        <w:tc>
          <w:tcPr>
            <w:tcW w:w="1873" w:type="dxa"/>
          </w:tcPr>
          <w:p w14:paraId="38FEE013" w14:textId="5D3BFC7F" w:rsidR="00921590" w:rsidRDefault="009B2142" w:rsidP="00921590">
            <w:r>
              <w:t>Collection of Customers</w:t>
            </w:r>
          </w:p>
        </w:tc>
        <w:tc>
          <w:tcPr>
            <w:tcW w:w="900" w:type="dxa"/>
          </w:tcPr>
          <w:p w14:paraId="24E70EB2" w14:textId="77777777" w:rsidR="00921590" w:rsidRPr="004C03AB" w:rsidRDefault="00921590" w:rsidP="00921590"/>
        </w:tc>
      </w:tr>
      <w:tr w:rsidR="00921590" w:rsidRPr="004C03AB" w14:paraId="275EDF39" w14:textId="77777777" w:rsidTr="008C2B6F">
        <w:trPr>
          <w:trHeight w:val="89"/>
        </w:trPr>
        <w:tc>
          <w:tcPr>
            <w:tcW w:w="0" w:type="auto"/>
          </w:tcPr>
          <w:p w14:paraId="570033F5" w14:textId="74C4048C" w:rsidR="00921590" w:rsidRDefault="00C05F17" w:rsidP="00921590">
            <w:r>
              <w:t>/</w:t>
            </w:r>
            <w:proofErr w:type="spellStart"/>
            <w:r>
              <w:t>api</w:t>
            </w:r>
            <w:proofErr w:type="spellEnd"/>
            <w:r>
              <w:t>/store/manager/{id}</w:t>
            </w:r>
          </w:p>
        </w:tc>
        <w:tc>
          <w:tcPr>
            <w:tcW w:w="1482" w:type="dxa"/>
          </w:tcPr>
          <w:p w14:paraId="3DD61E5D" w14:textId="783BC76C" w:rsidR="00921590" w:rsidRDefault="007B7E85" w:rsidP="00921590">
            <w:r>
              <w:t>GET</w:t>
            </w:r>
          </w:p>
        </w:tc>
        <w:tc>
          <w:tcPr>
            <w:tcW w:w="2924" w:type="dxa"/>
          </w:tcPr>
          <w:p w14:paraId="5A579FE3" w14:textId="44C6FB33" w:rsidR="00921590" w:rsidRDefault="007B7E85" w:rsidP="00921590">
            <w:r>
              <w:t xml:space="preserve">Display Manager Details of a Store </w:t>
            </w:r>
          </w:p>
        </w:tc>
        <w:tc>
          <w:tcPr>
            <w:tcW w:w="1873" w:type="dxa"/>
          </w:tcPr>
          <w:p w14:paraId="6E9DB9F4" w14:textId="2DF4D80C" w:rsidR="00921590" w:rsidRDefault="007B7E85" w:rsidP="00921590">
            <w:r>
              <w:t>Staff</w:t>
            </w:r>
          </w:p>
        </w:tc>
        <w:tc>
          <w:tcPr>
            <w:tcW w:w="900" w:type="dxa"/>
          </w:tcPr>
          <w:p w14:paraId="33F3B476" w14:textId="77777777" w:rsidR="00921590" w:rsidRPr="004C03AB" w:rsidRDefault="00921590" w:rsidP="00921590"/>
        </w:tc>
      </w:tr>
      <w:tr w:rsidR="00CC1CC7" w:rsidRPr="004C03AB" w14:paraId="6EB72F2C" w14:textId="77777777" w:rsidTr="008C2B6F">
        <w:trPr>
          <w:trHeight w:val="89"/>
        </w:trPr>
        <w:tc>
          <w:tcPr>
            <w:tcW w:w="0" w:type="auto"/>
          </w:tcPr>
          <w:p w14:paraId="7170EB00" w14:textId="2BEC3FE3" w:rsidR="00CC1CC7" w:rsidRDefault="00CC1CC7" w:rsidP="00921590">
            <w:r>
              <w:t>/</w:t>
            </w:r>
            <w:proofErr w:type="spellStart"/>
            <w:r>
              <w:t>api</w:t>
            </w:r>
            <w:proofErr w:type="spellEnd"/>
            <w:r>
              <w:t>/store/managers</w:t>
            </w:r>
          </w:p>
        </w:tc>
        <w:tc>
          <w:tcPr>
            <w:tcW w:w="1482" w:type="dxa"/>
          </w:tcPr>
          <w:p w14:paraId="13F44EB9" w14:textId="163C2DDF" w:rsidR="00CC1CC7" w:rsidRDefault="00CC1CC7" w:rsidP="00921590">
            <w:r>
              <w:t>GET</w:t>
            </w:r>
          </w:p>
        </w:tc>
        <w:tc>
          <w:tcPr>
            <w:tcW w:w="2924" w:type="dxa"/>
          </w:tcPr>
          <w:p w14:paraId="1E7CBC17" w14:textId="3C625549" w:rsidR="00CC1CC7" w:rsidRDefault="00CC1CC7" w:rsidP="00921590">
            <w:r>
              <w:t xml:space="preserve">Display </w:t>
            </w:r>
            <w:r w:rsidR="00860C97">
              <w:t xml:space="preserve">Manager details (first name, last </w:t>
            </w:r>
            <w:r w:rsidR="00D20701">
              <w:t>name,</w:t>
            </w:r>
            <w:r w:rsidR="00860C97">
              <w:t xml:space="preserve"> email, phone) </w:t>
            </w:r>
            <w:r w:rsidR="00072510">
              <w:t>and Store details (Address, City, Phone)</w:t>
            </w:r>
            <w:r w:rsidR="00D20701">
              <w:t xml:space="preserve"> of all stores</w:t>
            </w:r>
          </w:p>
        </w:tc>
        <w:tc>
          <w:tcPr>
            <w:tcW w:w="1873" w:type="dxa"/>
          </w:tcPr>
          <w:p w14:paraId="324890A1" w14:textId="141994AA" w:rsidR="00CC1CC7" w:rsidRDefault="00D20701" w:rsidP="00921590">
            <w:r>
              <w:t>Custom Object</w:t>
            </w:r>
          </w:p>
        </w:tc>
        <w:tc>
          <w:tcPr>
            <w:tcW w:w="900" w:type="dxa"/>
          </w:tcPr>
          <w:p w14:paraId="24E134E6" w14:textId="77777777" w:rsidR="00CC1CC7" w:rsidRPr="004C03AB" w:rsidRDefault="00CC1CC7" w:rsidP="00921590"/>
        </w:tc>
      </w:tr>
    </w:tbl>
    <w:p w14:paraId="5ACAA2CB" w14:textId="77777777" w:rsidR="003917D2" w:rsidRDefault="003917D2" w:rsidP="009D70BA"/>
    <w:p w14:paraId="50E6A865" w14:textId="77777777" w:rsidR="00B641B4" w:rsidRDefault="00B641B4" w:rsidP="009D70BA"/>
    <w:p w14:paraId="028C98C0" w14:textId="77777777" w:rsidR="00B641B4" w:rsidRDefault="00B641B4" w:rsidP="009D70BA"/>
    <w:p w14:paraId="53F763EB" w14:textId="77777777" w:rsidR="00B641B4" w:rsidRDefault="00B641B4" w:rsidP="009D70BA"/>
    <w:p w14:paraId="0E619A67" w14:textId="77777777" w:rsidR="00B641B4" w:rsidRDefault="00B641B4" w:rsidP="009D70BA"/>
    <w:p w14:paraId="60A2088B" w14:textId="77777777" w:rsidR="00B641B4" w:rsidRDefault="00B641B4" w:rsidP="009D70BA"/>
    <w:tbl>
      <w:tblPr>
        <w:tblStyle w:val="ProposalTable1"/>
        <w:tblW w:w="9980" w:type="dxa"/>
        <w:tblInd w:w="-625" w:type="dxa"/>
        <w:tblLook w:val="04A0" w:firstRow="1" w:lastRow="0" w:firstColumn="1" w:lastColumn="0" w:noHBand="0" w:noVBand="1"/>
      </w:tblPr>
      <w:tblGrid>
        <w:gridCol w:w="3063"/>
        <w:gridCol w:w="1482"/>
        <w:gridCol w:w="2589"/>
        <w:gridCol w:w="1711"/>
        <w:gridCol w:w="1135"/>
      </w:tblGrid>
      <w:tr w:rsidR="00530F93" w14:paraId="6C28F5DB" w14:textId="77777777" w:rsidTr="0004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A84B" w14:textId="77777777" w:rsidR="00530F93" w:rsidRPr="00705F7D" w:rsidRDefault="00530F93" w:rsidP="0057005A">
            <w:r>
              <w:lastRenderedPageBreak/>
              <w:t>Endpoints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0216" w14:textId="77777777" w:rsidR="00530F93" w:rsidRPr="00705F7D" w:rsidRDefault="00530F93" w:rsidP="0057005A">
            <w:r>
              <w:t>HTTP Verb/Method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F2B6" w14:textId="77777777" w:rsidR="00530F93" w:rsidRDefault="00530F93" w:rsidP="0057005A">
            <w:r>
              <w:t>Description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1F76" w14:textId="77777777" w:rsidR="00530F93" w:rsidRDefault="00530F93" w:rsidP="0057005A">
            <w:r>
              <w:t>Success Response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C88E" w14:textId="77777777" w:rsidR="00530F93" w:rsidRDefault="00530F93" w:rsidP="0057005A">
            <w:r>
              <w:t>Error Response</w:t>
            </w:r>
          </w:p>
        </w:tc>
      </w:tr>
      <w:tr w:rsidR="00530F93" w:rsidRPr="004C03AB" w14:paraId="0616870F" w14:textId="77777777" w:rsidTr="00043AE3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6CBF93" w14:textId="1EB593C2" w:rsidR="00530F93" w:rsidRPr="00705F7D" w:rsidRDefault="00530F93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/inventory/</w:t>
            </w:r>
            <w:r w:rsidR="00F105AC">
              <w:t>add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38FE75B2" w14:textId="31D793C9" w:rsidR="00530F93" w:rsidRPr="00705F7D" w:rsidRDefault="00F105AC" w:rsidP="0057005A">
            <w:r>
              <w:t>POST</w:t>
            </w:r>
          </w:p>
        </w:tc>
        <w:tc>
          <w:tcPr>
            <w:tcW w:w="2924" w:type="dxa"/>
            <w:tcBorders>
              <w:top w:val="single" w:sz="4" w:space="0" w:color="auto"/>
              <w:bottom w:val="single" w:sz="4" w:space="0" w:color="auto"/>
            </w:tcBorders>
          </w:tcPr>
          <w:p w14:paraId="14F5FAEB" w14:textId="2914A91B" w:rsidR="00530F93" w:rsidRDefault="00F105AC" w:rsidP="0057005A">
            <w:r>
              <w:t xml:space="preserve">Add </w:t>
            </w:r>
            <w:r w:rsidR="00055247">
              <w:t>one more Film to a Store</w:t>
            </w: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3BA7C743" w14:textId="77777777" w:rsidR="00530F93" w:rsidRDefault="00530F93" w:rsidP="0057005A">
            <w:r>
              <w:t>String: Record Created Successfully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E943087" w14:textId="77777777" w:rsidR="00530F93" w:rsidRPr="004C03AB" w:rsidRDefault="00530F93" w:rsidP="0057005A"/>
        </w:tc>
      </w:tr>
      <w:tr w:rsidR="00CC4AD4" w:rsidRPr="004C03AB" w14:paraId="78F59A52" w14:textId="77777777" w:rsidTr="00043AE3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5BE06B" w14:textId="0F5873FE" w:rsidR="00CC4AD4" w:rsidRDefault="00CC4AD4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/inventory/</w:t>
            </w:r>
            <w:r w:rsidR="00EA5426">
              <w:t>films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12BD4EB4" w14:textId="150F6D4E" w:rsidR="00CC4AD4" w:rsidRDefault="00EA5426" w:rsidP="0057005A">
            <w:r>
              <w:t>GET</w:t>
            </w:r>
          </w:p>
        </w:tc>
        <w:tc>
          <w:tcPr>
            <w:tcW w:w="2924" w:type="dxa"/>
            <w:tcBorders>
              <w:top w:val="single" w:sz="4" w:space="0" w:color="auto"/>
              <w:bottom w:val="single" w:sz="4" w:space="0" w:color="auto"/>
            </w:tcBorders>
          </w:tcPr>
          <w:p w14:paraId="0380FD1A" w14:textId="34452B58" w:rsidR="00CC4AD4" w:rsidRDefault="006F3E59" w:rsidP="0057005A">
            <w:r>
              <w:t>Display i</w:t>
            </w:r>
            <w:r w:rsidR="00EA5426">
              <w:t>nventory(</w:t>
            </w:r>
            <w:r w:rsidR="00E7210B">
              <w:t>count) of</w:t>
            </w:r>
            <w:r w:rsidR="00EA5426">
              <w:t xml:space="preserve"> </w:t>
            </w:r>
            <w:r w:rsidR="0011704F">
              <w:t xml:space="preserve">all </w:t>
            </w:r>
            <w:r w:rsidR="00EA5426">
              <w:t>Film</w:t>
            </w:r>
            <w:r w:rsidR="002C3EE2">
              <w:t>s</w:t>
            </w:r>
            <w:r w:rsidR="00EA5426">
              <w:t xml:space="preserve"> </w:t>
            </w:r>
            <w:r w:rsidR="002C3EE2">
              <w:t>in</w:t>
            </w:r>
            <w:r w:rsidR="00EA5426">
              <w:t xml:space="preserve"> </w:t>
            </w:r>
            <w:r w:rsidR="002C3EE2">
              <w:t xml:space="preserve">all </w:t>
            </w:r>
            <w:r w:rsidR="00EA5426">
              <w:t>Store</w:t>
            </w:r>
            <w:r w:rsidR="002C3EE2">
              <w:t>s</w:t>
            </w: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41F46A3A" w14:textId="77777777" w:rsidR="00CC4AD4" w:rsidRDefault="00E706F4" w:rsidP="0057005A">
            <w:r>
              <w:t xml:space="preserve">Collection of </w:t>
            </w:r>
          </w:p>
          <w:p w14:paraId="067A7A48" w14:textId="23FBC9FB" w:rsidR="00206F40" w:rsidRDefault="00206F40" w:rsidP="0057005A">
            <w:r>
              <w:t xml:space="preserve">Film title, </w:t>
            </w:r>
            <w:r w:rsidR="009566C5">
              <w:t xml:space="preserve">no. of </w:t>
            </w:r>
            <w:r>
              <w:t>copies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3B1D999" w14:textId="77777777" w:rsidR="00CC4AD4" w:rsidRPr="004C03AB" w:rsidRDefault="00CC4AD4" w:rsidP="0057005A"/>
        </w:tc>
      </w:tr>
      <w:tr w:rsidR="00CC4AD4" w:rsidRPr="004C03AB" w14:paraId="22C4A023" w14:textId="77777777" w:rsidTr="00043AE3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15027A" w14:textId="7428FDE2" w:rsidR="00CC4AD4" w:rsidRDefault="00775699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/inventory/store</w:t>
            </w:r>
            <w:r w:rsidR="00B641B4">
              <w:t>/{id}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670CE141" w14:textId="462E8B75" w:rsidR="00CC4AD4" w:rsidRDefault="00775699" w:rsidP="0057005A">
            <w:r>
              <w:t>GET</w:t>
            </w:r>
          </w:p>
        </w:tc>
        <w:tc>
          <w:tcPr>
            <w:tcW w:w="2924" w:type="dxa"/>
            <w:tcBorders>
              <w:top w:val="single" w:sz="4" w:space="0" w:color="auto"/>
              <w:bottom w:val="single" w:sz="4" w:space="0" w:color="auto"/>
            </w:tcBorders>
          </w:tcPr>
          <w:p w14:paraId="742A59C5" w14:textId="107B9712" w:rsidR="00CC4AD4" w:rsidRDefault="006F3E59" w:rsidP="0057005A">
            <w:r>
              <w:t xml:space="preserve">Display </w:t>
            </w:r>
            <w:r w:rsidR="00B37D36">
              <w:t xml:space="preserve">inventory of </w:t>
            </w:r>
            <w:r w:rsidR="0011704F">
              <w:t xml:space="preserve">all </w:t>
            </w:r>
            <w:r w:rsidR="00915C8B">
              <w:t>F</w:t>
            </w:r>
            <w:r w:rsidR="00B37D36">
              <w:t>ilms by a Store</w:t>
            </w: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3A17AFD2" w14:textId="77777777" w:rsidR="009566C5" w:rsidRDefault="009566C5" w:rsidP="009566C5">
            <w:r>
              <w:t xml:space="preserve">Collection of </w:t>
            </w:r>
          </w:p>
          <w:p w14:paraId="17C2CEA2" w14:textId="39C0D7B7" w:rsidR="00CC4AD4" w:rsidRDefault="009566C5" w:rsidP="009566C5">
            <w:r>
              <w:t>Film title, no. of copies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77DDE44" w14:textId="77777777" w:rsidR="00CC4AD4" w:rsidRPr="004C03AB" w:rsidRDefault="00CC4AD4" w:rsidP="0057005A"/>
        </w:tc>
      </w:tr>
      <w:tr w:rsidR="00043AE3" w:rsidRPr="004C03AB" w14:paraId="5C27F33B" w14:textId="77777777" w:rsidTr="008C6CFA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9B25B3" w14:textId="2F488D3B" w:rsidR="00043AE3" w:rsidRDefault="00043AE3" w:rsidP="00043AE3">
            <w:r>
              <w:t>/</w:t>
            </w:r>
            <w:proofErr w:type="spellStart"/>
            <w:r>
              <w:t>api</w:t>
            </w:r>
            <w:proofErr w:type="spellEnd"/>
            <w:r>
              <w:t>/inventory/film/{id}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0C022849" w14:textId="48DEC317" w:rsidR="00043AE3" w:rsidRDefault="00043AE3" w:rsidP="00043AE3">
            <w:r>
              <w:t>GET</w:t>
            </w:r>
          </w:p>
        </w:tc>
        <w:tc>
          <w:tcPr>
            <w:tcW w:w="2924" w:type="dxa"/>
            <w:tcBorders>
              <w:top w:val="single" w:sz="4" w:space="0" w:color="auto"/>
              <w:bottom w:val="single" w:sz="4" w:space="0" w:color="auto"/>
            </w:tcBorders>
          </w:tcPr>
          <w:p w14:paraId="49D02D58" w14:textId="2AD83B0E" w:rsidR="00043AE3" w:rsidRDefault="00043AE3" w:rsidP="00043AE3">
            <w:r>
              <w:t>Display inventory(count) of a Film in all Stores</w:t>
            </w: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526864FB" w14:textId="120A1CC8" w:rsidR="00043AE3" w:rsidRDefault="00556649" w:rsidP="00043AE3">
            <w:r>
              <w:t>Collection of Store address, no. of copies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09F6CD20" w14:textId="77777777" w:rsidR="00043AE3" w:rsidRPr="004C03AB" w:rsidRDefault="00043AE3" w:rsidP="00043AE3"/>
        </w:tc>
      </w:tr>
      <w:tr w:rsidR="008C6CFA" w:rsidRPr="004C03AB" w14:paraId="350B8821" w14:textId="77777777" w:rsidTr="00043AE3">
        <w:trPr>
          <w:trHeight w:val="89"/>
        </w:trPr>
        <w:tc>
          <w:tcPr>
            <w:tcW w:w="0" w:type="auto"/>
            <w:tcBorders>
              <w:top w:val="single" w:sz="4" w:space="0" w:color="auto"/>
            </w:tcBorders>
          </w:tcPr>
          <w:p w14:paraId="385468DC" w14:textId="508F6F8C" w:rsidR="008C6CFA" w:rsidRDefault="008C6CFA" w:rsidP="008C6CFA">
            <w:r>
              <w:t>/</w:t>
            </w:r>
            <w:proofErr w:type="spellStart"/>
            <w:r>
              <w:t>api</w:t>
            </w:r>
            <w:proofErr w:type="spellEnd"/>
            <w:r>
              <w:t>/inventory/film/{id}</w:t>
            </w:r>
            <w:r w:rsidR="006E79D0">
              <w:t>/store/{id}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19478921" w14:textId="5A5FC5C3" w:rsidR="008C6CFA" w:rsidRDefault="008C6CFA" w:rsidP="008C6CFA">
            <w:r>
              <w:t>GET</w:t>
            </w:r>
          </w:p>
        </w:tc>
        <w:tc>
          <w:tcPr>
            <w:tcW w:w="2924" w:type="dxa"/>
            <w:tcBorders>
              <w:top w:val="single" w:sz="4" w:space="0" w:color="auto"/>
            </w:tcBorders>
          </w:tcPr>
          <w:p w14:paraId="68647C38" w14:textId="757DF5A3" w:rsidR="008C6CFA" w:rsidRDefault="008C6CFA" w:rsidP="008C6CFA">
            <w:r>
              <w:t>Display inventory(count) of a Film in a Store</w:t>
            </w:r>
          </w:p>
        </w:tc>
        <w:tc>
          <w:tcPr>
            <w:tcW w:w="1873" w:type="dxa"/>
            <w:tcBorders>
              <w:top w:val="single" w:sz="4" w:space="0" w:color="auto"/>
            </w:tcBorders>
          </w:tcPr>
          <w:p w14:paraId="71FE6A40" w14:textId="723846FE" w:rsidR="008C6CFA" w:rsidRDefault="000F726D" w:rsidP="008C6CFA">
            <w:r>
              <w:t xml:space="preserve">Store Address, </w:t>
            </w:r>
            <w:r w:rsidR="00D228F3">
              <w:t>no. of copies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14:paraId="483F0765" w14:textId="77777777" w:rsidR="008C6CFA" w:rsidRPr="004C03AB" w:rsidRDefault="008C6CFA" w:rsidP="008C6CFA"/>
        </w:tc>
      </w:tr>
    </w:tbl>
    <w:p w14:paraId="69D1157F" w14:textId="77777777" w:rsidR="00530F93" w:rsidRDefault="00530F93" w:rsidP="009D70BA"/>
    <w:tbl>
      <w:tblPr>
        <w:tblStyle w:val="ProposalTable1"/>
        <w:tblW w:w="9980" w:type="dxa"/>
        <w:tblInd w:w="-625" w:type="dxa"/>
        <w:tblLook w:val="04A0" w:firstRow="1" w:lastRow="0" w:firstColumn="1" w:lastColumn="0" w:noHBand="0" w:noVBand="1"/>
      </w:tblPr>
      <w:tblGrid>
        <w:gridCol w:w="3142"/>
        <w:gridCol w:w="1482"/>
        <w:gridCol w:w="2506"/>
        <w:gridCol w:w="1715"/>
        <w:gridCol w:w="1135"/>
      </w:tblGrid>
      <w:tr w:rsidR="00A91102" w14:paraId="7554C780" w14:textId="77777777" w:rsidTr="00A91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95B9" w14:textId="77777777" w:rsidR="00BC3AAF" w:rsidRPr="00705F7D" w:rsidRDefault="00BC3AAF" w:rsidP="0057005A">
            <w:r>
              <w:t>Endpoints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BBC4" w14:textId="77777777" w:rsidR="00BC3AAF" w:rsidRPr="00705F7D" w:rsidRDefault="00BC3AAF" w:rsidP="0057005A">
            <w:r>
              <w:t>HTTP Verb/Method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14B7" w14:textId="77777777" w:rsidR="00BC3AAF" w:rsidRDefault="00BC3AAF" w:rsidP="0057005A">
            <w:r>
              <w:t>Description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6109" w14:textId="77777777" w:rsidR="00BC3AAF" w:rsidRDefault="00BC3AAF" w:rsidP="0057005A">
            <w:r>
              <w:t>Success Response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64B8" w14:textId="77777777" w:rsidR="00BC3AAF" w:rsidRDefault="00BC3AAF" w:rsidP="0057005A">
            <w:r>
              <w:t>Error Response</w:t>
            </w:r>
          </w:p>
        </w:tc>
      </w:tr>
      <w:tr w:rsidR="00A91102" w:rsidRPr="004C03AB" w14:paraId="53942EC2" w14:textId="77777777" w:rsidTr="00A91102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765F7A" w14:textId="48577687" w:rsidR="00BC3AAF" w:rsidRPr="00705F7D" w:rsidRDefault="00BC3AAF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800A53">
              <w:t>rental</w:t>
            </w:r>
            <w:r>
              <w:t>/add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6839AD66" w14:textId="77777777" w:rsidR="00BC3AAF" w:rsidRPr="00705F7D" w:rsidRDefault="00BC3AAF" w:rsidP="0057005A">
            <w:r>
              <w:t>POST</w:t>
            </w:r>
          </w:p>
        </w:tc>
        <w:tc>
          <w:tcPr>
            <w:tcW w:w="2579" w:type="dxa"/>
            <w:tcBorders>
              <w:top w:val="single" w:sz="4" w:space="0" w:color="auto"/>
              <w:bottom w:val="single" w:sz="4" w:space="0" w:color="auto"/>
            </w:tcBorders>
          </w:tcPr>
          <w:p w14:paraId="07BE1958" w14:textId="4F1E69CB" w:rsidR="00BC3AAF" w:rsidRDefault="00F656F7" w:rsidP="0057005A">
            <w:r>
              <w:t>Rent a Film</w:t>
            </w:r>
          </w:p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</w:tcPr>
          <w:p w14:paraId="22DEFF0A" w14:textId="77777777" w:rsidR="00BC3AAF" w:rsidRDefault="00BC3AAF" w:rsidP="0057005A">
            <w:r>
              <w:t>String: Record Created Successfully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FEAF3B4" w14:textId="77777777" w:rsidR="00BC3AAF" w:rsidRPr="004C03AB" w:rsidRDefault="00BC3AAF" w:rsidP="0057005A"/>
        </w:tc>
      </w:tr>
      <w:tr w:rsidR="00A91102" w:rsidRPr="004C03AB" w14:paraId="0EC2829C" w14:textId="77777777" w:rsidTr="00A91102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6D2B7AB" w14:textId="12F74605" w:rsidR="00BC3AAF" w:rsidRDefault="006652BA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/rental/customer/{id}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0CDD0A3E" w14:textId="5CC050F5" w:rsidR="00BC3AAF" w:rsidRDefault="006652BA" w:rsidP="0057005A">
            <w:r>
              <w:t>GET</w:t>
            </w:r>
          </w:p>
        </w:tc>
        <w:tc>
          <w:tcPr>
            <w:tcW w:w="2579" w:type="dxa"/>
            <w:tcBorders>
              <w:top w:val="single" w:sz="4" w:space="0" w:color="auto"/>
              <w:bottom w:val="single" w:sz="4" w:space="0" w:color="auto"/>
            </w:tcBorders>
          </w:tcPr>
          <w:p w14:paraId="16DEAE63" w14:textId="3EFEBB60" w:rsidR="00BC3AAF" w:rsidRDefault="00D53A40" w:rsidP="0057005A">
            <w:r>
              <w:t xml:space="preserve">Display </w:t>
            </w:r>
            <w:r w:rsidR="000C1152">
              <w:t>all Films rented to a customer</w:t>
            </w:r>
          </w:p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</w:tcPr>
          <w:p w14:paraId="77D4D8D7" w14:textId="2C4DF3A8" w:rsidR="00BC3AAF" w:rsidRDefault="000C1152" w:rsidP="0057005A">
            <w:r>
              <w:t>Collection of Films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3B8F97E2" w14:textId="77777777" w:rsidR="00BC3AAF" w:rsidRPr="004C03AB" w:rsidRDefault="00BC3AAF" w:rsidP="0057005A"/>
        </w:tc>
      </w:tr>
      <w:tr w:rsidR="00A91102" w:rsidRPr="004C03AB" w14:paraId="4B330868" w14:textId="77777777" w:rsidTr="00A91102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19556A" w14:textId="4653600C" w:rsidR="00BC3AAF" w:rsidRDefault="00CC16CD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/rental/</w:t>
            </w:r>
            <w:proofErr w:type="spellStart"/>
            <w:r w:rsidR="003A6C41">
              <w:t>toptenfilms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01EEACF0" w14:textId="6C074628" w:rsidR="00BC3AAF" w:rsidRDefault="003A6C41" w:rsidP="0057005A">
            <w:r>
              <w:t>GET</w:t>
            </w:r>
          </w:p>
        </w:tc>
        <w:tc>
          <w:tcPr>
            <w:tcW w:w="2579" w:type="dxa"/>
            <w:tcBorders>
              <w:top w:val="single" w:sz="4" w:space="0" w:color="auto"/>
              <w:bottom w:val="single" w:sz="4" w:space="0" w:color="auto"/>
            </w:tcBorders>
          </w:tcPr>
          <w:p w14:paraId="3C6D161B" w14:textId="75518350" w:rsidR="00BC3AAF" w:rsidRDefault="003A6C41" w:rsidP="0057005A">
            <w:r>
              <w:t>Display top 10 most rented Films</w:t>
            </w:r>
          </w:p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</w:tcPr>
          <w:p w14:paraId="3FF5D603" w14:textId="5E51B049" w:rsidR="00BC3AAF" w:rsidRDefault="00813515" w:rsidP="0057005A">
            <w:r>
              <w:t>Collection of Films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5201784" w14:textId="77777777" w:rsidR="00BC3AAF" w:rsidRPr="004C03AB" w:rsidRDefault="00BC3AAF" w:rsidP="0057005A"/>
        </w:tc>
      </w:tr>
      <w:tr w:rsidR="00A91102" w:rsidRPr="004C03AB" w14:paraId="103A1704" w14:textId="77777777" w:rsidTr="00A91102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D6555E" w14:textId="11D69795" w:rsidR="00A91102" w:rsidRDefault="00A91102" w:rsidP="00A91102">
            <w:r>
              <w:t>/</w:t>
            </w:r>
            <w:proofErr w:type="spellStart"/>
            <w:r>
              <w:t>api</w:t>
            </w:r>
            <w:proofErr w:type="spellEnd"/>
            <w:r>
              <w:t>/rental/</w:t>
            </w:r>
            <w:proofErr w:type="spellStart"/>
            <w:r>
              <w:t>toptenfilms</w:t>
            </w:r>
            <w:proofErr w:type="spellEnd"/>
            <w:r>
              <w:t>/store/{id}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5C960450" w14:textId="70B542FF" w:rsidR="00A91102" w:rsidRDefault="00A91102" w:rsidP="00A91102">
            <w:r>
              <w:t>GET</w:t>
            </w:r>
          </w:p>
        </w:tc>
        <w:tc>
          <w:tcPr>
            <w:tcW w:w="2579" w:type="dxa"/>
            <w:tcBorders>
              <w:top w:val="single" w:sz="4" w:space="0" w:color="auto"/>
              <w:bottom w:val="single" w:sz="4" w:space="0" w:color="auto"/>
            </w:tcBorders>
          </w:tcPr>
          <w:p w14:paraId="023052FF" w14:textId="721D3C7E" w:rsidR="00A91102" w:rsidRDefault="00A91102" w:rsidP="00A91102">
            <w:r>
              <w:t>Display top 10 most rented Films of a Store</w:t>
            </w:r>
          </w:p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</w:tcPr>
          <w:p w14:paraId="12ECC3A0" w14:textId="1A5C250D" w:rsidR="00A91102" w:rsidRDefault="00A91102" w:rsidP="00A91102">
            <w:r>
              <w:t>Collection of Films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0199371" w14:textId="77777777" w:rsidR="00A91102" w:rsidRPr="004C03AB" w:rsidRDefault="00A91102" w:rsidP="00A91102"/>
        </w:tc>
      </w:tr>
      <w:tr w:rsidR="00A91102" w:rsidRPr="004C03AB" w14:paraId="7AF8A22C" w14:textId="77777777" w:rsidTr="008756DE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91BA70" w14:textId="58B38979" w:rsidR="00A91102" w:rsidRDefault="00831C80" w:rsidP="00A91102">
            <w:r>
              <w:t>/</w:t>
            </w:r>
            <w:proofErr w:type="spellStart"/>
            <w:r>
              <w:t>api</w:t>
            </w:r>
            <w:proofErr w:type="spellEnd"/>
            <w:r>
              <w:t>/rental/</w:t>
            </w:r>
            <w:r w:rsidR="00975507">
              <w:t>due/store/</w:t>
            </w:r>
            <w:r w:rsidR="000D4135">
              <w:t>{id}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34AA2731" w14:textId="6F94BAFF" w:rsidR="00A91102" w:rsidRDefault="000D4135" w:rsidP="00A91102">
            <w:r>
              <w:t>GET</w:t>
            </w:r>
          </w:p>
        </w:tc>
        <w:tc>
          <w:tcPr>
            <w:tcW w:w="2579" w:type="dxa"/>
            <w:tcBorders>
              <w:top w:val="single" w:sz="4" w:space="0" w:color="auto"/>
              <w:bottom w:val="single" w:sz="4" w:space="0" w:color="auto"/>
            </w:tcBorders>
          </w:tcPr>
          <w:p w14:paraId="7EAE47BB" w14:textId="2291DD71" w:rsidR="00A91102" w:rsidRDefault="000D4135" w:rsidP="00A91102">
            <w:r>
              <w:t xml:space="preserve">Display list of Customers </w:t>
            </w:r>
            <w:r w:rsidR="00E53611">
              <w:t>who have not yet re</w:t>
            </w:r>
            <w:r w:rsidR="008756DE">
              <w:t>turned the Film</w:t>
            </w:r>
          </w:p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</w:tcPr>
          <w:p w14:paraId="7F02D554" w14:textId="1DD2BCF9" w:rsidR="00A91102" w:rsidRDefault="008756DE" w:rsidP="00A91102">
            <w:r>
              <w:t>Collection of Customers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ABEF639" w14:textId="77777777" w:rsidR="00A91102" w:rsidRPr="004C03AB" w:rsidRDefault="00A91102" w:rsidP="00A91102"/>
        </w:tc>
      </w:tr>
      <w:tr w:rsidR="008756DE" w:rsidRPr="004C03AB" w14:paraId="04E98E41" w14:textId="77777777" w:rsidTr="00A91102">
        <w:trPr>
          <w:trHeight w:val="89"/>
        </w:trPr>
        <w:tc>
          <w:tcPr>
            <w:tcW w:w="0" w:type="auto"/>
            <w:tcBorders>
              <w:top w:val="single" w:sz="4" w:space="0" w:color="auto"/>
            </w:tcBorders>
          </w:tcPr>
          <w:p w14:paraId="4AE9278D" w14:textId="6DEC815C" w:rsidR="008756DE" w:rsidRDefault="008756DE" w:rsidP="00A91102">
            <w:r>
              <w:t>/</w:t>
            </w:r>
            <w:proofErr w:type="spellStart"/>
            <w:r>
              <w:t>api</w:t>
            </w:r>
            <w:proofErr w:type="spellEnd"/>
            <w:r>
              <w:t>/rental/</w:t>
            </w:r>
            <w:r w:rsidR="007F762F">
              <w:t>update/</w:t>
            </w:r>
            <w:proofErr w:type="spellStart"/>
            <w:r w:rsidR="007F762F">
              <w:t>returndate</w:t>
            </w:r>
            <w:proofErr w:type="spellEnd"/>
            <w:r w:rsidR="007F762F">
              <w:t>/{id}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6D9F380B" w14:textId="7FD61A9B" w:rsidR="008756DE" w:rsidRDefault="00BF79A1" w:rsidP="00A91102">
            <w:r>
              <w:t>POST</w:t>
            </w:r>
          </w:p>
        </w:tc>
        <w:tc>
          <w:tcPr>
            <w:tcW w:w="2579" w:type="dxa"/>
            <w:tcBorders>
              <w:top w:val="single" w:sz="4" w:space="0" w:color="auto"/>
            </w:tcBorders>
          </w:tcPr>
          <w:p w14:paraId="1035E673" w14:textId="49911693" w:rsidR="008756DE" w:rsidRDefault="00BF79A1" w:rsidP="00A91102">
            <w:r>
              <w:t>Update return date</w:t>
            </w:r>
          </w:p>
        </w:tc>
        <w:tc>
          <w:tcPr>
            <w:tcW w:w="1743" w:type="dxa"/>
            <w:tcBorders>
              <w:top w:val="single" w:sz="4" w:space="0" w:color="auto"/>
            </w:tcBorders>
          </w:tcPr>
          <w:p w14:paraId="7ED68558" w14:textId="00966418" w:rsidR="008756DE" w:rsidRDefault="0006730D" w:rsidP="00A91102">
            <w:r>
              <w:t>Rental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14:paraId="06C66A52" w14:textId="77777777" w:rsidR="008756DE" w:rsidRPr="004C03AB" w:rsidRDefault="008756DE" w:rsidP="00A91102"/>
        </w:tc>
      </w:tr>
    </w:tbl>
    <w:p w14:paraId="61EC6F31" w14:textId="77777777" w:rsidR="00BC3AAF" w:rsidRDefault="00BC3AAF" w:rsidP="009D70BA"/>
    <w:p w14:paraId="45B4393D" w14:textId="77777777" w:rsidR="0057086A" w:rsidRDefault="0057086A" w:rsidP="009D70BA"/>
    <w:p w14:paraId="3532F4B7" w14:textId="77777777" w:rsidR="0057086A" w:rsidRDefault="0057086A" w:rsidP="009D70BA"/>
    <w:tbl>
      <w:tblPr>
        <w:tblStyle w:val="ProposalTable1"/>
        <w:tblW w:w="9980" w:type="dxa"/>
        <w:tblInd w:w="-625" w:type="dxa"/>
        <w:tblLook w:val="04A0" w:firstRow="1" w:lastRow="0" w:firstColumn="1" w:lastColumn="0" w:noHBand="0" w:noVBand="1"/>
      </w:tblPr>
      <w:tblGrid>
        <w:gridCol w:w="3821"/>
        <w:gridCol w:w="1482"/>
        <w:gridCol w:w="2014"/>
        <w:gridCol w:w="1528"/>
        <w:gridCol w:w="1135"/>
      </w:tblGrid>
      <w:tr w:rsidR="00CD7694" w14:paraId="2FC24B58" w14:textId="77777777" w:rsidTr="00FE4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A859" w14:textId="77777777" w:rsidR="0057086A" w:rsidRPr="00705F7D" w:rsidRDefault="0057086A" w:rsidP="0057005A">
            <w:r>
              <w:lastRenderedPageBreak/>
              <w:t>Endpoints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1DF2" w14:textId="77777777" w:rsidR="0057086A" w:rsidRPr="00705F7D" w:rsidRDefault="0057086A" w:rsidP="0057005A">
            <w:r>
              <w:t>HTTP Verb/Method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AEEB" w14:textId="77777777" w:rsidR="0057086A" w:rsidRDefault="0057086A" w:rsidP="0057005A">
            <w:r>
              <w:t>Description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5DB1" w14:textId="77777777" w:rsidR="0057086A" w:rsidRDefault="0057086A" w:rsidP="0057005A">
            <w:r>
              <w:t>Success Response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D91" w14:textId="77777777" w:rsidR="0057086A" w:rsidRDefault="0057086A" w:rsidP="0057005A">
            <w:r>
              <w:t>Error Response</w:t>
            </w:r>
          </w:p>
        </w:tc>
      </w:tr>
      <w:tr w:rsidR="00CD7694" w:rsidRPr="004C03AB" w14:paraId="390215A8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D13660" w14:textId="7ED20E9F" w:rsidR="0057086A" w:rsidRPr="00705F7D" w:rsidRDefault="0057086A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3A65ED">
              <w:t>payment/add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341FDEB0" w14:textId="29FEB26A" w:rsidR="0057086A" w:rsidRPr="00705F7D" w:rsidRDefault="003A65ED" w:rsidP="0057005A">
            <w:r>
              <w:t>PUT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45AEC94C" w14:textId="3066601D" w:rsidR="0057086A" w:rsidRDefault="00F001ED" w:rsidP="0057005A">
            <w:r>
              <w:t>Make one Payment entry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5D6D4DC3" w14:textId="312331BD" w:rsidR="0057086A" w:rsidRDefault="002973B5" w:rsidP="0057005A">
            <w:r>
              <w:t>String: Record Created Successfully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54D13EC" w14:textId="77777777" w:rsidR="0057086A" w:rsidRPr="004C03AB" w:rsidRDefault="0057086A" w:rsidP="0057005A"/>
        </w:tc>
      </w:tr>
      <w:tr w:rsidR="00CD7694" w:rsidRPr="004C03AB" w14:paraId="45992238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05AE77" w14:textId="52EF6A69" w:rsidR="0057086A" w:rsidRDefault="00EE38FE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1B310B">
              <w:t>payment/</w:t>
            </w:r>
            <w:r w:rsidR="00CD0024">
              <w:t>revenue/</w:t>
            </w:r>
            <w:proofErr w:type="spellStart"/>
            <w:r w:rsidR="00F769B2">
              <w:t>date</w:t>
            </w:r>
            <w:r w:rsidR="00B30F48">
              <w:t>wise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1502DC4E" w14:textId="25E4B60C" w:rsidR="0057086A" w:rsidRDefault="00CD0024" w:rsidP="0057005A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29CA6458" w14:textId="0FDD9CDA" w:rsidR="0057086A" w:rsidRDefault="003D4ECF" w:rsidP="0057005A">
            <w:r>
              <w:t xml:space="preserve">Calculate </w:t>
            </w:r>
            <w:r w:rsidR="00CE4B0B">
              <w:t>Cumulative</w:t>
            </w:r>
            <w:r>
              <w:t xml:space="preserve"> revenue of all Stores</w:t>
            </w:r>
            <w:r w:rsidR="00CE4B0B">
              <w:t xml:space="preserve"> 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54784CCC" w14:textId="2B409AEE" w:rsidR="0057086A" w:rsidRDefault="00881A5F" w:rsidP="0057005A">
            <w:r>
              <w:t xml:space="preserve">Collection of </w:t>
            </w:r>
            <w:proofErr w:type="spellStart"/>
            <w:r w:rsidR="003E21D6">
              <w:t>payment_date</w:t>
            </w:r>
            <w:proofErr w:type="spellEnd"/>
            <w:r w:rsidR="003E21D6">
              <w:t>, amount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6271D3B" w14:textId="77777777" w:rsidR="0057086A" w:rsidRPr="004C03AB" w:rsidRDefault="0057086A" w:rsidP="0057005A"/>
        </w:tc>
      </w:tr>
      <w:tr w:rsidR="00CD7694" w:rsidRPr="004C03AB" w14:paraId="307BA781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C2AA9E" w14:textId="146BCB6D" w:rsidR="0057086A" w:rsidRDefault="003E21D6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/payment/revenue/</w:t>
            </w:r>
            <w:proofErr w:type="spellStart"/>
            <w:r>
              <w:t>datewise</w:t>
            </w:r>
            <w:proofErr w:type="spellEnd"/>
            <w:r>
              <w:t>/store/{id}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2D1834EF" w14:textId="7AF4C180" w:rsidR="0057086A" w:rsidRDefault="006A26FC" w:rsidP="0057005A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14B37DE2" w14:textId="3F14C55B" w:rsidR="0057086A" w:rsidRDefault="003E21D6" w:rsidP="0057005A">
            <w:r>
              <w:t>Calculate Cumulative revenue of a Store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44F0FE66" w14:textId="40896FE3" w:rsidR="0057086A" w:rsidRDefault="00881A5F" w:rsidP="0057005A">
            <w:r>
              <w:t xml:space="preserve">Collection of </w:t>
            </w:r>
            <w:proofErr w:type="spellStart"/>
            <w:r w:rsidR="003E21D6">
              <w:t>payment_date</w:t>
            </w:r>
            <w:proofErr w:type="spellEnd"/>
            <w:r w:rsidR="003E21D6">
              <w:t>, amount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6C5C6AD7" w14:textId="77777777" w:rsidR="0057086A" w:rsidRPr="004C03AB" w:rsidRDefault="0057086A" w:rsidP="0057005A"/>
        </w:tc>
      </w:tr>
      <w:tr w:rsidR="00CD7694" w:rsidRPr="004C03AB" w14:paraId="00FB0332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D5BAD6" w14:textId="007B4477" w:rsidR="0057086A" w:rsidRDefault="006E2A15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/payment/revenue/</w:t>
            </w:r>
            <w:proofErr w:type="spellStart"/>
            <w:r>
              <w:t>filmwise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2C6D5559" w14:textId="0B473BBD" w:rsidR="0057086A" w:rsidRDefault="006A26FC" w:rsidP="0057005A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796FF43F" w14:textId="7EC7FC6A" w:rsidR="0057086A" w:rsidRDefault="006A26FC" w:rsidP="0057005A">
            <w:r>
              <w:t>Calculate Cumulative revenue of a</w:t>
            </w:r>
            <w:r w:rsidR="00542074">
              <w:t>ll</w:t>
            </w:r>
            <w:r>
              <w:t xml:space="preserve"> Film</w:t>
            </w:r>
            <w:r w:rsidR="00542074">
              <w:t>s</w:t>
            </w:r>
            <w:r w:rsidR="00B63FF7">
              <w:t xml:space="preserve"> (across all stores)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56FA0893" w14:textId="58F3A462" w:rsidR="0057086A" w:rsidRDefault="00881A5F" w:rsidP="0057005A">
            <w:r>
              <w:t xml:space="preserve">Collection of </w:t>
            </w:r>
            <w:r w:rsidR="006A26FC">
              <w:t>Film title, amount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127DAA0" w14:textId="77777777" w:rsidR="0057086A" w:rsidRPr="004C03AB" w:rsidRDefault="0057086A" w:rsidP="0057005A"/>
        </w:tc>
      </w:tr>
      <w:tr w:rsidR="00CD7694" w:rsidRPr="004C03AB" w14:paraId="5521568B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8B64B30" w14:textId="364B7F7C" w:rsidR="0057086A" w:rsidRDefault="006A26FC" w:rsidP="0057005A">
            <w:r>
              <w:t>/</w:t>
            </w:r>
            <w:proofErr w:type="spellStart"/>
            <w:r>
              <w:t>api</w:t>
            </w:r>
            <w:proofErr w:type="spellEnd"/>
            <w:r>
              <w:t>/payment/revenue/film/</w:t>
            </w:r>
            <w:r w:rsidR="00AC5281">
              <w:t>{id}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14:paraId="446F48DB" w14:textId="6A65E734" w:rsidR="0057086A" w:rsidRDefault="00D46EC1" w:rsidP="0057005A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14:paraId="7C4AC562" w14:textId="37E5A7DE" w:rsidR="0057086A" w:rsidRDefault="00D46EC1" w:rsidP="0057005A">
            <w:r>
              <w:t>Calculate Cumulative revenue of a Film Store</w:t>
            </w:r>
            <w:r w:rsidR="002768FE">
              <w:t xml:space="preserve"> wise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14:paraId="5B8339E9" w14:textId="275BF241" w:rsidR="0057086A" w:rsidRDefault="009541E5" w:rsidP="0057005A">
            <w:r>
              <w:t xml:space="preserve">Collection of </w:t>
            </w:r>
            <w:r w:rsidR="00CD7694">
              <w:t xml:space="preserve">Store </w:t>
            </w:r>
            <w:r w:rsidR="003776C3">
              <w:t>a</w:t>
            </w:r>
            <w:r w:rsidR="00CD7694">
              <w:t xml:space="preserve">ddress, </w:t>
            </w:r>
            <w:r w:rsidR="003776C3">
              <w:t>a</w:t>
            </w:r>
            <w:r w:rsidR="00D46EC1">
              <w:t>mount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54517C7B" w14:textId="77777777" w:rsidR="0057086A" w:rsidRPr="004C03AB" w:rsidRDefault="0057086A" w:rsidP="0057005A"/>
        </w:tc>
      </w:tr>
      <w:tr w:rsidR="00881A5F" w:rsidRPr="004C03AB" w14:paraId="3D8F6D81" w14:textId="77777777" w:rsidTr="00FE4146">
        <w:trPr>
          <w:trHeight w:val="89"/>
        </w:trPr>
        <w:tc>
          <w:tcPr>
            <w:tcW w:w="0" w:type="auto"/>
            <w:tcBorders>
              <w:top w:val="single" w:sz="4" w:space="0" w:color="auto"/>
            </w:tcBorders>
          </w:tcPr>
          <w:p w14:paraId="7B0206DB" w14:textId="7128CA92" w:rsidR="00FE4146" w:rsidRDefault="00FE4146" w:rsidP="00FE4146">
            <w:r>
              <w:t>/</w:t>
            </w:r>
            <w:proofErr w:type="spellStart"/>
            <w:r>
              <w:t>api</w:t>
            </w:r>
            <w:proofErr w:type="spellEnd"/>
            <w:r>
              <w:t>/payment/revenue/films/store/{id}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17CE0323" w14:textId="0B7634FA" w:rsidR="00FE4146" w:rsidRDefault="00FE4146" w:rsidP="00FE4146">
            <w:r>
              <w:t>GET</w:t>
            </w:r>
          </w:p>
        </w:tc>
        <w:tc>
          <w:tcPr>
            <w:tcW w:w="2014" w:type="dxa"/>
            <w:tcBorders>
              <w:top w:val="single" w:sz="4" w:space="0" w:color="auto"/>
            </w:tcBorders>
          </w:tcPr>
          <w:p w14:paraId="555B07B1" w14:textId="499307CA" w:rsidR="00FE4146" w:rsidRDefault="00FE4146" w:rsidP="00FE4146">
            <w:r>
              <w:t>Calculate Cumulative revenue of all Films by Store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2042F110" w14:textId="635EFB2E" w:rsidR="00FE4146" w:rsidRDefault="00881A5F" w:rsidP="00FE4146">
            <w:r>
              <w:t xml:space="preserve">Collection </w:t>
            </w:r>
            <w:r w:rsidR="00FE4146">
              <w:t>Film title, amount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14:paraId="4326AB89" w14:textId="77777777" w:rsidR="00FE4146" w:rsidRPr="004C03AB" w:rsidRDefault="00FE4146" w:rsidP="00FE4146"/>
        </w:tc>
      </w:tr>
    </w:tbl>
    <w:p w14:paraId="476C0B70" w14:textId="77777777" w:rsidR="0057086A" w:rsidRDefault="0057086A" w:rsidP="009D70BA"/>
    <w:sectPr w:rsidR="0057086A" w:rsidSect="00374591">
      <w:footerReference w:type="default" r:id="rId11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E9028" w14:textId="77777777" w:rsidR="00506CC8" w:rsidRDefault="00506CC8">
      <w:pPr>
        <w:spacing w:after="0" w:line="240" w:lineRule="auto"/>
      </w:pPr>
      <w:r>
        <w:separator/>
      </w:r>
    </w:p>
  </w:endnote>
  <w:endnote w:type="continuationSeparator" w:id="0">
    <w:p w14:paraId="1C67F481" w14:textId="77777777" w:rsidR="00506CC8" w:rsidRDefault="0050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E3DB" w14:textId="77777777" w:rsidR="00506CC8" w:rsidRDefault="00506CC8">
      <w:pPr>
        <w:spacing w:after="0" w:line="240" w:lineRule="auto"/>
      </w:pPr>
      <w:r>
        <w:separator/>
      </w:r>
    </w:p>
  </w:footnote>
  <w:footnote w:type="continuationSeparator" w:id="0">
    <w:p w14:paraId="0A96C2A0" w14:textId="77777777" w:rsidR="00506CC8" w:rsidRDefault="00506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1715619091">
    <w:abstractNumId w:val="9"/>
  </w:num>
  <w:num w:numId="2" w16cid:durableId="587542390">
    <w:abstractNumId w:val="15"/>
  </w:num>
  <w:num w:numId="3" w16cid:durableId="961887180">
    <w:abstractNumId w:val="15"/>
    <w:lvlOverride w:ilvl="0">
      <w:startOverride w:val="1"/>
    </w:lvlOverride>
  </w:num>
  <w:num w:numId="4" w16cid:durableId="923105592">
    <w:abstractNumId w:val="7"/>
  </w:num>
  <w:num w:numId="5" w16cid:durableId="1703361439">
    <w:abstractNumId w:val="6"/>
  </w:num>
  <w:num w:numId="6" w16cid:durableId="614093677">
    <w:abstractNumId w:val="5"/>
  </w:num>
  <w:num w:numId="7" w16cid:durableId="1891111878">
    <w:abstractNumId w:val="4"/>
  </w:num>
  <w:num w:numId="8" w16cid:durableId="1580946945">
    <w:abstractNumId w:val="8"/>
  </w:num>
  <w:num w:numId="9" w16cid:durableId="1922982526">
    <w:abstractNumId w:val="3"/>
  </w:num>
  <w:num w:numId="10" w16cid:durableId="963267319">
    <w:abstractNumId w:val="2"/>
  </w:num>
  <w:num w:numId="11" w16cid:durableId="528877297">
    <w:abstractNumId w:val="1"/>
  </w:num>
  <w:num w:numId="12" w16cid:durableId="343670798">
    <w:abstractNumId w:val="0"/>
  </w:num>
  <w:num w:numId="13" w16cid:durableId="919004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3372911">
    <w:abstractNumId w:val="14"/>
  </w:num>
  <w:num w:numId="15" w16cid:durableId="801996449">
    <w:abstractNumId w:val="11"/>
  </w:num>
  <w:num w:numId="16" w16cid:durableId="339704021">
    <w:abstractNumId w:val="13"/>
  </w:num>
  <w:num w:numId="17" w16cid:durableId="1697579246">
    <w:abstractNumId w:val="12"/>
  </w:num>
  <w:num w:numId="18" w16cid:durableId="2141804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B5"/>
    <w:rsid w:val="0000102B"/>
    <w:rsid w:val="0000673D"/>
    <w:rsid w:val="00010E57"/>
    <w:rsid w:val="00017EFD"/>
    <w:rsid w:val="00022B21"/>
    <w:rsid w:val="000313BD"/>
    <w:rsid w:val="000322BF"/>
    <w:rsid w:val="00035996"/>
    <w:rsid w:val="00043AE3"/>
    <w:rsid w:val="000507B5"/>
    <w:rsid w:val="00052556"/>
    <w:rsid w:val="0005523D"/>
    <w:rsid w:val="00055247"/>
    <w:rsid w:val="00056F25"/>
    <w:rsid w:val="0006168F"/>
    <w:rsid w:val="0006730D"/>
    <w:rsid w:val="00072510"/>
    <w:rsid w:val="000754C3"/>
    <w:rsid w:val="00077CC1"/>
    <w:rsid w:val="0008130B"/>
    <w:rsid w:val="00087EA0"/>
    <w:rsid w:val="0009095B"/>
    <w:rsid w:val="00092A1D"/>
    <w:rsid w:val="000939D1"/>
    <w:rsid w:val="00094DE0"/>
    <w:rsid w:val="00095D5F"/>
    <w:rsid w:val="00097286"/>
    <w:rsid w:val="000A03C6"/>
    <w:rsid w:val="000A562D"/>
    <w:rsid w:val="000B112D"/>
    <w:rsid w:val="000B39AE"/>
    <w:rsid w:val="000B6A04"/>
    <w:rsid w:val="000C1152"/>
    <w:rsid w:val="000C605D"/>
    <w:rsid w:val="000C6A97"/>
    <w:rsid w:val="000D4135"/>
    <w:rsid w:val="000D5141"/>
    <w:rsid w:val="000D736E"/>
    <w:rsid w:val="000E2AA0"/>
    <w:rsid w:val="000E48CB"/>
    <w:rsid w:val="000E697B"/>
    <w:rsid w:val="000F01B7"/>
    <w:rsid w:val="000F4EE0"/>
    <w:rsid w:val="000F726D"/>
    <w:rsid w:val="001007F5"/>
    <w:rsid w:val="00101993"/>
    <w:rsid w:val="001027F3"/>
    <w:rsid w:val="00110BA0"/>
    <w:rsid w:val="001128FC"/>
    <w:rsid w:val="0011704F"/>
    <w:rsid w:val="00117948"/>
    <w:rsid w:val="001220BE"/>
    <w:rsid w:val="001232D5"/>
    <w:rsid w:val="0012372F"/>
    <w:rsid w:val="001238BC"/>
    <w:rsid w:val="00123B0C"/>
    <w:rsid w:val="00126BFA"/>
    <w:rsid w:val="001273C1"/>
    <w:rsid w:val="001307C5"/>
    <w:rsid w:val="0013310A"/>
    <w:rsid w:val="00137A9C"/>
    <w:rsid w:val="001407B0"/>
    <w:rsid w:val="001438CC"/>
    <w:rsid w:val="00145AA1"/>
    <w:rsid w:val="0017191D"/>
    <w:rsid w:val="001825FE"/>
    <w:rsid w:val="001913E9"/>
    <w:rsid w:val="00197706"/>
    <w:rsid w:val="001B310B"/>
    <w:rsid w:val="001C38C1"/>
    <w:rsid w:val="001C6A6D"/>
    <w:rsid w:val="001D08D2"/>
    <w:rsid w:val="001E2472"/>
    <w:rsid w:val="001E31E4"/>
    <w:rsid w:val="001E537A"/>
    <w:rsid w:val="001F6956"/>
    <w:rsid w:val="00200639"/>
    <w:rsid w:val="00206F40"/>
    <w:rsid w:val="002107BB"/>
    <w:rsid w:val="002129B0"/>
    <w:rsid w:val="0022587A"/>
    <w:rsid w:val="00231D6B"/>
    <w:rsid w:val="00242F77"/>
    <w:rsid w:val="00243FCB"/>
    <w:rsid w:val="00246473"/>
    <w:rsid w:val="00246FA9"/>
    <w:rsid w:val="00257F1F"/>
    <w:rsid w:val="00272CE5"/>
    <w:rsid w:val="002768FE"/>
    <w:rsid w:val="0028543A"/>
    <w:rsid w:val="002855BB"/>
    <w:rsid w:val="00293FB3"/>
    <w:rsid w:val="00295C0C"/>
    <w:rsid w:val="00296AE6"/>
    <w:rsid w:val="002973B5"/>
    <w:rsid w:val="002A04F7"/>
    <w:rsid w:val="002B3CB5"/>
    <w:rsid w:val="002B79D8"/>
    <w:rsid w:val="002C287D"/>
    <w:rsid w:val="002C2A52"/>
    <w:rsid w:val="002C3EE2"/>
    <w:rsid w:val="002D4453"/>
    <w:rsid w:val="002E52EE"/>
    <w:rsid w:val="0030425A"/>
    <w:rsid w:val="00314C96"/>
    <w:rsid w:val="00316C2D"/>
    <w:rsid w:val="00321B2A"/>
    <w:rsid w:val="003262F3"/>
    <w:rsid w:val="00333EF1"/>
    <w:rsid w:val="00334A09"/>
    <w:rsid w:val="00340FA3"/>
    <w:rsid w:val="00346FDE"/>
    <w:rsid w:val="00355E46"/>
    <w:rsid w:val="0035681E"/>
    <w:rsid w:val="003654E8"/>
    <w:rsid w:val="00374591"/>
    <w:rsid w:val="003776C3"/>
    <w:rsid w:val="00386778"/>
    <w:rsid w:val="003917D2"/>
    <w:rsid w:val="00391F35"/>
    <w:rsid w:val="003972A7"/>
    <w:rsid w:val="003977E5"/>
    <w:rsid w:val="003A009A"/>
    <w:rsid w:val="003A1B48"/>
    <w:rsid w:val="003A65ED"/>
    <w:rsid w:val="003A6C41"/>
    <w:rsid w:val="003A755F"/>
    <w:rsid w:val="003B0863"/>
    <w:rsid w:val="003C0DAF"/>
    <w:rsid w:val="003C0F27"/>
    <w:rsid w:val="003C15F4"/>
    <w:rsid w:val="003D4ECF"/>
    <w:rsid w:val="003D7DEE"/>
    <w:rsid w:val="003E0898"/>
    <w:rsid w:val="003E1966"/>
    <w:rsid w:val="003E21D6"/>
    <w:rsid w:val="003E7873"/>
    <w:rsid w:val="004011AC"/>
    <w:rsid w:val="00403116"/>
    <w:rsid w:val="00404890"/>
    <w:rsid w:val="00406DB9"/>
    <w:rsid w:val="004079F8"/>
    <w:rsid w:val="00410067"/>
    <w:rsid w:val="00423CAC"/>
    <w:rsid w:val="00426806"/>
    <w:rsid w:val="004308ED"/>
    <w:rsid w:val="004346A4"/>
    <w:rsid w:val="004546EE"/>
    <w:rsid w:val="004553F8"/>
    <w:rsid w:val="004558B9"/>
    <w:rsid w:val="0046523A"/>
    <w:rsid w:val="004661BE"/>
    <w:rsid w:val="004702E2"/>
    <w:rsid w:val="004716FC"/>
    <w:rsid w:val="0047205F"/>
    <w:rsid w:val="00476235"/>
    <w:rsid w:val="0048031C"/>
    <w:rsid w:val="004863B6"/>
    <w:rsid w:val="00497D72"/>
    <w:rsid w:val="004A172E"/>
    <w:rsid w:val="004A3B90"/>
    <w:rsid w:val="004A4B64"/>
    <w:rsid w:val="004A54B6"/>
    <w:rsid w:val="004A7808"/>
    <w:rsid w:val="004B5850"/>
    <w:rsid w:val="004B6087"/>
    <w:rsid w:val="004C03AB"/>
    <w:rsid w:val="004C20E5"/>
    <w:rsid w:val="004C79F1"/>
    <w:rsid w:val="004E1E77"/>
    <w:rsid w:val="004E5035"/>
    <w:rsid w:val="004F0601"/>
    <w:rsid w:val="004F16C0"/>
    <w:rsid w:val="004F5C8E"/>
    <w:rsid w:val="005008DB"/>
    <w:rsid w:val="005030CE"/>
    <w:rsid w:val="00506CC8"/>
    <w:rsid w:val="005140CB"/>
    <w:rsid w:val="00517215"/>
    <w:rsid w:val="00523705"/>
    <w:rsid w:val="00523D89"/>
    <w:rsid w:val="00525A8F"/>
    <w:rsid w:val="0053067B"/>
    <w:rsid w:val="00530F93"/>
    <w:rsid w:val="00542074"/>
    <w:rsid w:val="00545041"/>
    <w:rsid w:val="00550A36"/>
    <w:rsid w:val="00553833"/>
    <w:rsid w:val="00556649"/>
    <w:rsid w:val="00557F5A"/>
    <w:rsid w:val="0056111C"/>
    <w:rsid w:val="00561521"/>
    <w:rsid w:val="00565372"/>
    <w:rsid w:val="00565E03"/>
    <w:rsid w:val="0057086A"/>
    <w:rsid w:val="00572363"/>
    <w:rsid w:val="00573504"/>
    <w:rsid w:val="00576150"/>
    <w:rsid w:val="00576EE1"/>
    <w:rsid w:val="00590B0E"/>
    <w:rsid w:val="005A787E"/>
    <w:rsid w:val="005B369A"/>
    <w:rsid w:val="005B5143"/>
    <w:rsid w:val="005B550A"/>
    <w:rsid w:val="005D1F41"/>
    <w:rsid w:val="005E039D"/>
    <w:rsid w:val="005E1B9F"/>
    <w:rsid w:val="005E1F52"/>
    <w:rsid w:val="005E62B0"/>
    <w:rsid w:val="005E6A1F"/>
    <w:rsid w:val="005F41C8"/>
    <w:rsid w:val="00604618"/>
    <w:rsid w:val="00626DA8"/>
    <w:rsid w:val="0063192F"/>
    <w:rsid w:val="006375E0"/>
    <w:rsid w:val="006422A3"/>
    <w:rsid w:val="006453D3"/>
    <w:rsid w:val="00645C32"/>
    <w:rsid w:val="00651BEA"/>
    <w:rsid w:val="006544A7"/>
    <w:rsid w:val="006652BA"/>
    <w:rsid w:val="00665C83"/>
    <w:rsid w:val="0066680F"/>
    <w:rsid w:val="00674BF8"/>
    <w:rsid w:val="006815AC"/>
    <w:rsid w:val="00683A7D"/>
    <w:rsid w:val="0068698F"/>
    <w:rsid w:val="00691A91"/>
    <w:rsid w:val="006A26FC"/>
    <w:rsid w:val="006B68FA"/>
    <w:rsid w:val="006C0EFC"/>
    <w:rsid w:val="006C5ECB"/>
    <w:rsid w:val="006C6CC2"/>
    <w:rsid w:val="006D7FAD"/>
    <w:rsid w:val="006E2A15"/>
    <w:rsid w:val="006E79D0"/>
    <w:rsid w:val="006F00F3"/>
    <w:rsid w:val="006F0FD2"/>
    <w:rsid w:val="006F1A25"/>
    <w:rsid w:val="006F3E59"/>
    <w:rsid w:val="006F4237"/>
    <w:rsid w:val="00700B46"/>
    <w:rsid w:val="00701445"/>
    <w:rsid w:val="007032CC"/>
    <w:rsid w:val="00705F7D"/>
    <w:rsid w:val="00711978"/>
    <w:rsid w:val="0071603F"/>
    <w:rsid w:val="0073437A"/>
    <w:rsid w:val="00737882"/>
    <w:rsid w:val="00741991"/>
    <w:rsid w:val="00741FF9"/>
    <w:rsid w:val="007432DA"/>
    <w:rsid w:val="00750FA2"/>
    <w:rsid w:val="007546B8"/>
    <w:rsid w:val="0076017A"/>
    <w:rsid w:val="00767BB6"/>
    <w:rsid w:val="00775699"/>
    <w:rsid w:val="0077664C"/>
    <w:rsid w:val="0078064E"/>
    <w:rsid w:val="0079309F"/>
    <w:rsid w:val="007A6C69"/>
    <w:rsid w:val="007B27C3"/>
    <w:rsid w:val="007B7E85"/>
    <w:rsid w:val="007C13B2"/>
    <w:rsid w:val="007C7074"/>
    <w:rsid w:val="007C7858"/>
    <w:rsid w:val="007D38AF"/>
    <w:rsid w:val="007E007A"/>
    <w:rsid w:val="007E067B"/>
    <w:rsid w:val="007F762F"/>
    <w:rsid w:val="00800A53"/>
    <w:rsid w:val="00805667"/>
    <w:rsid w:val="008125B2"/>
    <w:rsid w:val="00813515"/>
    <w:rsid w:val="00821AC2"/>
    <w:rsid w:val="0082289D"/>
    <w:rsid w:val="00825C20"/>
    <w:rsid w:val="00831C80"/>
    <w:rsid w:val="00840A46"/>
    <w:rsid w:val="00845573"/>
    <w:rsid w:val="00856FCD"/>
    <w:rsid w:val="0085761F"/>
    <w:rsid w:val="00860C97"/>
    <w:rsid w:val="00864983"/>
    <w:rsid w:val="00865934"/>
    <w:rsid w:val="00870FFA"/>
    <w:rsid w:val="00873896"/>
    <w:rsid w:val="008756DE"/>
    <w:rsid w:val="0088175F"/>
    <w:rsid w:val="00881A5F"/>
    <w:rsid w:val="008961F2"/>
    <w:rsid w:val="00897365"/>
    <w:rsid w:val="0089777F"/>
    <w:rsid w:val="008A44F0"/>
    <w:rsid w:val="008B01F5"/>
    <w:rsid w:val="008B3E10"/>
    <w:rsid w:val="008C2860"/>
    <w:rsid w:val="008C2B6F"/>
    <w:rsid w:val="008C53CB"/>
    <w:rsid w:val="008C6CFA"/>
    <w:rsid w:val="008D50D7"/>
    <w:rsid w:val="008D5F6C"/>
    <w:rsid w:val="008F0570"/>
    <w:rsid w:val="008F0E66"/>
    <w:rsid w:val="008F4E62"/>
    <w:rsid w:val="008F6457"/>
    <w:rsid w:val="00915C8B"/>
    <w:rsid w:val="00920712"/>
    <w:rsid w:val="00921590"/>
    <w:rsid w:val="00926A73"/>
    <w:rsid w:val="009279DA"/>
    <w:rsid w:val="00931827"/>
    <w:rsid w:val="00931E01"/>
    <w:rsid w:val="00932427"/>
    <w:rsid w:val="0095165A"/>
    <w:rsid w:val="009541E5"/>
    <w:rsid w:val="009566C5"/>
    <w:rsid w:val="00975507"/>
    <w:rsid w:val="009779CE"/>
    <w:rsid w:val="009800B8"/>
    <w:rsid w:val="00981D1D"/>
    <w:rsid w:val="009853E6"/>
    <w:rsid w:val="009859E8"/>
    <w:rsid w:val="00987BCC"/>
    <w:rsid w:val="00991BE3"/>
    <w:rsid w:val="00997F2A"/>
    <w:rsid w:val="009A2955"/>
    <w:rsid w:val="009A326F"/>
    <w:rsid w:val="009A3E0F"/>
    <w:rsid w:val="009A602E"/>
    <w:rsid w:val="009B1633"/>
    <w:rsid w:val="009B2142"/>
    <w:rsid w:val="009B5D53"/>
    <w:rsid w:val="009B77E5"/>
    <w:rsid w:val="009C50CF"/>
    <w:rsid w:val="009D403F"/>
    <w:rsid w:val="009D70BA"/>
    <w:rsid w:val="009E07E5"/>
    <w:rsid w:val="009E1BDF"/>
    <w:rsid w:val="009E6449"/>
    <w:rsid w:val="009F020E"/>
    <w:rsid w:val="00A00275"/>
    <w:rsid w:val="00A010ED"/>
    <w:rsid w:val="00A16212"/>
    <w:rsid w:val="00A25F1F"/>
    <w:rsid w:val="00A26879"/>
    <w:rsid w:val="00A2705A"/>
    <w:rsid w:val="00A4271F"/>
    <w:rsid w:val="00A445FE"/>
    <w:rsid w:val="00A46428"/>
    <w:rsid w:val="00A46CC0"/>
    <w:rsid w:val="00A46E82"/>
    <w:rsid w:val="00A53C3D"/>
    <w:rsid w:val="00A54BD5"/>
    <w:rsid w:val="00A618AB"/>
    <w:rsid w:val="00A6278A"/>
    <w:rsid w:val="00A63087"/>
    <w:rsid w:val="00A64274"/>
    <w:rsid w:val="00A70C0B"/>
    <w:rsid w:val="00A7113B"/>
    <w:rsid w:val="00A761E5"/>
    <w:rsid w:val="00A863E8"/>
    <w:rsid w:val="00A8792A"/>
    <w:rsid w:val="00A91102"/>
    <w:rsid w:val="00A97CC8"/>
    <w:rsid w:val="00AA1172"/>
    <w:rsid w:val="00AA4E06"/>
    <w:rsid w:val="00AA5074"/>
    <w:rsid w:val="00AA528E"/>
    <w:rsid w:val="00AB131D"/>
    <w:rsid w:val="00AB5D5F"/>
    <w:rsid w:val="00AB68E8"/>
    <w:rsid w:val="00AC118B"/>
    <w:rsid w:val="00AC5281"/>
    <w:rsid w:val="00AE6408"/>
    <w:rsid w:val="00AF452C"/>
    <w:rsid w:val="00B0209E"/>
    <w:rsid w:val="00B048AE"/>
    <w:rsid w:val="00B13AE2"/>
    <w:rsid w:val="00B151B3"/>
    <w:rsid w:val="00B222F3"/>
    <w:rsid w:val="00B30F48"/>
    <w:rsid w:val="00B33379"/>
    <w:rsid w:val="00B3345B"/>
    <w:rsid w:val="00B37D36"/>
    <w:rsid w:val="00B51926"/>
    <w:rsid w:val="00B542A9"/>
    <w:rsid w:val="00B63FF7"/>
    <w:rsid w:val="00B641B4"/>
    <w:rsid w:val="00B6708B"/>
    <w:rsid w:val="00B73BE3"/>
    <w:rsid w:val="00B77AD6"/>
    <w:rsid w:val="00BA7EF9"/>
    <w:rsid w:val="00BB0388"/>
    <w:rsid w:val="00BB66DC"/>
    <w:rsid w:val="00BC3AAF"/>
    <w:rsid w:val="00BC617C"/>
    <w:rsid w:val="00BC6ED2"/>
    <w:rsid w:val="00BD218E"/>
    <w:rsid w:val="00BD501B"/>
    <w:rsid w:val="00BE11CA"/>
    <w:rsid w:val="00BE3CD6"/>
    <w:rsid w:val="00BE4A06"/>
    <w:rsid w:val="00BF6054"/>
    <w:rsid w:val="00BF78FF"/>
    <w:rsid w:val="00BF79A1"/>
    <w:rsid w:val="00C023DE"/>
    <w:rsid w:val="00C045EC"/>
    <w:rsid w:val="00C0520D"/>
    <w:rsid w:val="00C0585E"/>
    <w:rsid w:val="00C05F17"/>
    <w:rsid w:val="00C1028B"/>
    <w:rsid w:val="00C15572"/>
    <w:rsid w:val="00C16778"/>
    <w:rsid w:val="00C20711"/>
    <w:rsid w:val="00C224D4"/>
    <w:rsid w:val="00C24931"/>
    <w:rsid w:val="00C27980"/>
    <w:rsid w:val="00C303D4"/>
    <w:rsid w:val="00C332C7"/>
    <w:rsid w:val="00C340D0"/>
    <w:rsid w:val="00C5065E"/>
    <w:rsid w:val="00C51319"/>
    <w:rsid w:val="00C518ED"/>
    <w:rsid w:val="00C523F1"/>
    <w:rsid w:val="00C52C5A"/>
    <w:rsid w:val="00C56938"/>
    <w:rsid w:val="00C73EC2"/>
    <w:rsid w:val="00C7764C"/>
    <w:rsid w:val="00C81C2D"/>
    <w:rsid w:val="00C86229"/>
    <w:rsid w:val="00C92287"/>
    <w:rsid w:val="00C93714"/>
    <w:rsid w:val="00C978EF"/>
    <w:rsid w:val="00CA0601"/>
    <w:rsid w:val="00CC16CD"/>
    <w:rsid w:val="00CC1CC7"/>
    <w:rsid w:val="00CC2E45"/>
    <w:rsid w:val="00CC4AD4"/>
    <w:rsid w:val="00CC4E29"/>
    <w:rsid w:val="00CC612B"/>
    <w:rsid w:val="00CD0024"/>
    <w:rsid w:val="00CD0C50"/>
    <w:rsid w:val="00CD4912"/>
    <w:rsid w:val="00CD60E7"/>
    <w:rsid w:val="00CD7694"/>
    <w:rsid w:val="00CE27B0"/>
    <w:rsid w:val="00CE3DC0"/>
    <w:rsid w:val="00CE4B0B"/>
    <w:rsid w:val="00CF39C6"/>
    <w:rsid w:val="00D16EFA"/>
    <w:rsid w:val="00D20701"/>
    <w:rsid w:val="00D228F3"/>
    <w:rsid w:val="00D2453C"/>
    <w:rsid w:val="00D31D4F"/>
    <w:rsid w:val="00D37443"/>
    <w:rsid w:val="00D42536"/>
    <w:rsid w:val="00D44DF0"/>
    <w:rsid w:val="00D46EC1"/>
    <w:rsid w:val="00D53A40"/>
    <w:rsid w:val="00D6215D"/>
    <w:rsid w:val="00D65CCD"/>
    <w:rsid w:val="00D81219"/>
    <w:rsid w:val="00D81BDF"/>
    <w:rsid w:val="00D82A4A"/>
    <w:rsid w:val="00D90DB2"/>
    <w:rsid w:val="00D93D93"/>
    <w:rsid w:val="00DA1311"/>
    <w:rsid w:val="00DA3BE9"/>
    <w:rsid w:val="00DA3DFB"/>
    <w:rsid w:val="00DA7021"/>
    <w:rsid w:val="00DB7E03"/>
    <w:rsid w:val="00DC0446"/>
    <w:rsid w:val="00DD1281"/>
    <w:rsid w:val="00DD1EA5"/>
    <w:rsid w:val="00DD2951"/>
    <w:rsid w:val="00DD3056"/>
    <w:rsid w:val="00DE3F82"/>
    <w:rsid w:val="00DE644F"/>
    <w:rsid w:val="00DF78F7"/>
    <w:rsid w:val="00E026A5"/>
    <w:rsid w:val="00E0401F"/>
    <w:rsid w:val="00E0487E"/>
    <w:rsid w:val="00E15F7F"/>
    <w:rsid w:val="00E30E38"/>
    <w:rsid w:val="00E31226"/>
    <w:rsid w:val="00E34CB2"/>
    <w:rsid w:val="00E41502"/>
    <w:rsid w:val="00E42316"/>
    <w:rsid w:val="00E454B4"/>
    <w:rsid w:val="00E45C7B"/>
    <w:rsid w:val="00E53611"/>
    <w:rsid w:val="00E53BD8"/>
    <w:rsid w:val="00E54A79"/>
    <w:rsid w:val="00E67444"/>
    <w:rsid w:val="00E706F4"/>
    <w:rsid w:val="00E7210B"/>
    <w:rsid w:val="00E74E69"/>
    <w:rsid w:val="00E75420"/>
    <w:rsid w:val="00E755DB"/>
    <w:rsid w:val="00E80B9D"/>
    <w:rsid w:val="00E950D8"/>
    <w:rsid w:val="00EA06FB"/>
    <w:rsid w:val="00EA5426"/>
    <w:rsid w:val="00EC63B5"/>
    <w:rsid w:val="00EC689F"/>
    <w:rsid w:val="00ED0137"/>
    <w:rsid w:val="00EE38FE"/>
    <w:rsid w:val="00EE3C77"/>
    <w:rsid w:val="00EE524F"/>
    <w:rsid w:val="00EE6683"/>
    <w:rsid w:val="00F001ED"/>
    <w:rsid w:val="00F07CBC"/>
    <w:rsid w:val="00F105AC"/>
    <w:rsid w:val="00F12385"/>
    <w:rsid w:val="00F15CF2"/>
    <w:rsid w:val="00F1720B"/>
    <w:rsid w:val="00F17DDE"/>
    <w:rsid w:val="00F23ED1"/>
    <w:rsid w:val="00F33A60"/>
    <w:rsid w:val="00F35B52"/>
    <w:rsid w:val="00F412AD"/>
    <w:rsid w:val="00F42EAE"/>
    <w:rsid w:val="00F46710"/>
    <w:rsid w:val="00F47EC0"/>
    <w:rsid w:val="00F51989"/>
    <w:rsid w:val="00F51DF6"/>
    <w:rsid w:val="00F52633"/>
    <w:rsid w:val="00F535B0"/>
    <w:rsid w:val="00F54DA3"/>
    <w:rsid w:val="00F5756A"/>
    <w:rsid w:val="00F600B1"/>
    <w:rsid w:val="00F612C1"/>
    <w:rsid w:val="00F6421D"/>
    <w:rsid w:val="00F6522D"/>
    <w:rsid w:val="00F656F7"/>
    <w:rsid w:val="00F665E0"/>
    <w:rsid w:val="00F67F73"/>
    <w:rsid w:val="00F7501B"/>
    <w:rsid w:val="00F769B2"/>
    <w:rsid w:val="00F776BE"/>
    <w:rsid w:val="00F82A50"/>
    <w:rsid w:val="00F960AD"/>
    <w:rsid w:val="00F9769D"/>
    <w:rsid w:val="00FA5860"/>
    <w:rsid w:val="00FB12D3"/>
    <w:rsid w:val="00FB1A57"/>
    <w:rsid w:val="00FB26F7"/>
    <w:rsid w:val="00FB2EE0"/>
    <w:rsid w:val="00FB4123"/>
    <w:rsid w:val="00FC4114"/>
    <w:rsid w:val="00FC68B0"/>
    <w:rsid w:val="00FD7382"/>
    <w:rsid w:val="00FE2FF6"/>
    <w:rsid w:val="00FE4146"/>
    <w:rsid w:val="00FE4ED0"/>
    <w:rsid w:val="00FE71FB"/>
    <w:rsid w:val="00FE78B6"/>
    <w:rsid w:val="00FF1A9B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1913E9"/>
  </w:style>
  <w:style w:type="character" w:customStyle="1" w:styleId="entry">
    <w:name w:val="entry"/>
    <w:basedOn w:val="DefaultParagraphFont"/>
    <w:rsid w:val="001913E9"/>
  </w:style>
  <w:style w:type="character" w:customStyle="1" w:styleId="k">
    <w:name w:val="k"/>
    <w:basedOn w:val="DefaultParagraphFont"/>
    <w:rsid w:val="001913E9"/>
  </w:style>
  <w:style w:type="character" w:customStyle="1" w:styleId="s">
    <w:name w:val="s"/>
    <w:basedOn w:val="DefaultParagraphFont"/>
    <w:rsid w:val="0019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jooq.org/sakil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E"/>
    <w:rsid w:val="00035960"/>
    <w:rsid w:val="00151A0B"/>
    <w:rsid w:val="003A1BF5"/>
    <w:rsid w:val="003B3DE1"/>
    <w:rsid w:val="004B6DEE"/>
    <w:rsid w:val="004E4E30"/>
    <w:rsid w:val="006B77FA"/>
    <w:rsid w:val="0074667C"/>
    <w:rsid w:val="00777D0C"/>
    <w:rsid w:val="00805A76"/>
    <w:rsid w:val="009078BC"/>
    <w:rsid w:val="00B31402"/>
    <w:rsid w:val="00DD5258"/>
    <w:rsid w:val="00DF0C5D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2" ma:contentTypeDescription="Create a new document." ma:contentTypeScope="" ma:versionID="9a26bdfb0f802d1b7e12168f594735c7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cefb92a11ea5d5f188c0ea1d7af90b0e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326A0F-9D77-4E58-BC9A-0D53BE1E7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a41-fe2d-4b60-8013-ca92487b2710"/>
    <ds:schemaRef ds:uri="29c6b700-2ccb-4a75-8a8f-6911a724b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customXml/itemProps3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</Template>
  <TotalTime>0</TotalTime>
  <Pages>1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2023-06-07T04:58:00Z</dcterms:created>
  <dcterms:modified xsi:type="dcterms:W3CDTF">2023-07-03T16:52:00Z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</Properties>
</file>